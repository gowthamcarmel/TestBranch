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26" w:rsidRPr="006A7A3A" w:rsidRDefault="00477EEA" w:rsidP="00477D72">
      <w:pPr>
        <w:rPr>
          <w:rFonts w:ascii="Arial" w:hAnsi="Arial"/>
          <w:b/>
          <w:szCs w:val="24"/>
        </w:rPr>
      </w:pPr>
      <w:r>
        <w:rPr>
          <w:noProof/>
          <w:lang w:val="de-DE" w:eastAsia="de-DE"/>
        </w:rPr>
        <w:drawing>
          <wp:inline distT="0" distB="0" distL="0" distR="0">
            <wp:extent cx="942975" cy="4629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STRA_LOGO_WIP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5F">
        <w:rPr>
          <w:rFonts w:ascii="Arial" w:hAnsi="Arial"/>
          <w:b/>
          <w:szCs w:val="24"/>
        </w:rPr>
        <w:tab/>
      </w:r>
      <w:r w:rsidR="00A62C5F">
        <w:rPr>
          <w:rFonts w:ascii="Arial" w:hAnsi="Arial"/>
          <w:b/>
          <w:szCs w:val="24"/>
        </w:rPr>
        <w:tab/>
        <w:t xml:space="preserve">New </w:t>
      </w:r>
      <w:r w:rsidR="00652259">
        <w:rPr>
          <w:rFonts w:ascii="Arial" w:hAnsi="Arial"/>
          <w:b/>
          <w:szCs w:val="24"/>
        </w:rPr>
        <w:t>Vendor</w:t>
      </w:r>
      <w:r w:rsidR="00A62C5F">
        <w:rPr>
          <w:rFonts w:ascii="Arial" w:hAnsi="Arial"/>
          <w:b/>
          <w:szCs w:val="24"/>
        </w:rPr>
        <w:t xml:space="preserve"> Request Form</w:t>
      </w:r>
    </w:p>
    <w:p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:rsidR="00F77934" w:rsidRPr="00656581" w:rsidRDefault="00F77934" w:rsidP="00187B18">
      <w:pPr>
        <w:rPr>
          <w:rFonts w:ascii="Arial" w:hAnsi="Arial" w:cs="Arial"/>
          <w:sz w:val="18"/>
          <w:szCs w:val="18"/>
        </w:rPr>
      </w:pPr>
      <w:proofErr w:type="gramStart"/>
      <w:r w:rsidRPr="00283E3A">
        <w:rPr>
          <w:rFonts w:ascii="Arial" w:hAnsi="Arial"/>
          <w:b/>
          <w:sz w:val="20"/>
        </w:rPr>
        <w:t xml:space="preserve">All fields are </w:t>
      </w:r>
      <w:r w:rsidRPr="00656581">
        <w:rPr>
          <w:rFonts w:ascii="Arial" w:hAnsi="Arial" w:cs="Arial"/>
          <w:b/>
          <w:sz w:val="20"/>
        </w:rPr>
        <w:t xml:space="preserve">mandatory </w:t>
      </w:r>
      <w:r w:rsidRPr="00656581">
        <w:rPr>
          <w:rFonts w:ascii="Arial" w:hAnsi="Arial" w:cs="Arial"/>
          <w:sz w:val="18"/>
          <w:szCs w:val="18"/>
        </w:rPr>
        <w:t xml:space="preserve">unless stated otherwise, incomplete forms will be returned to </w:t>
      </w:r>
      <w:r w:rsidR="00477EEA">
        <w:rPr>
          <w:rFonts w:ascii="Arial" w:hAnsi="Arial" w:cs="Arial"/>
          <w:sz w:val="18"/>
          <w:szCs w:val="18"/>
        </w:rPr>
        <w:t>Finastra</w:t>
      </w:r>
      <w:r w:rsidR="00D84809" w:rsidRPr="00656581">
        <w:rPr>
          <w:rFonts w:ascii="Arial" w:hAnsi="Arial" w:cs="Arial"/>
          <w:sz w:val="18"/>
          <w:szCs w:val="18"/>
        </w:rPr>
        <w:t>’</w:t>
      </w:r>
      <w:r w:rsidRPr="00656581">
        <w:rPr>
          <w:rFonts w:ascii="Arial" w:hAnsi="Arial" w:cs="Arial"/>
          <w:sz w:val="18"/>
          <w:szCs w:val="18"/>
        </w:rPr>
        <w:t xml:space="preserve"> requester.</w:t>
      </w:r>
      <w:proofErr w:type="gramEnd"/>
      <w:r w:rsidR="00A62C5F" w:rsidRPr="00656581">
        <w:rPr>
          <w:rFonts w:ascii="Arial" w:hAnsi="Arial" w:cs="Arial"/>
          <w:sz w:val="18"/>
          <w:szCs w:val="18"/>
        </w:rPr>
        <w:t xml:space="preserve"> </w:t>
      </w:r>
      <w:r w:rsidR="00477EEA">
        <w:rPr>
          <w:rFonts w:ascii="Arial" w:hAnsi="Arial" w:cs="Arial"/>
          <w:sz w:val="18"/>
          <w:szCs w:val="18"/>
        </w:rPr>
        <w:t>Finastra</w:t>
      </w:r>
      <w:r w:rsidR="00656581" w:rsidRPr="00656581">
        <w:rPr>
          <w:rFonts w:ascii="Arial" w:hAnsi="Arial" w:cs="Arial"/>
          <w:sz w:val="18"/>
          <w:szCs w:val="18"/>
        </w:rPr>
        <w:t xml:space="preserve"> Requester must attach the c</w:t>
      </w:r>
      <w:r w:rsidR="00A62C5F" w:rsidRPr="00656581">
        <w:rPr>
          <w:rFonts w:ascii="Arial" w:hAnsi="Arial" w:cs="Arial"/>
          <w:sz w:val="18"/>
          <w:szCs w:val="18"/>
        </w:rPr>
        <w:t>ompleted form</w:t>
      </w:r>
      <w:r w:rsidR="00656581">
        <w:rPr>
          <w:rFonts w:ascii="Arial" w:hAnsi="Arial" w:cs="Arial"/>
          <w:sz w:val="18"/>
          <w:szCs w:val="18"/>
        </w:rPr>
        <w:t xml:space="preserve"> to the New Vendor Request that is raised </w:t>
      </w:r>
      <w:r w:rsidR="00656581" w:rsidRPr="00656581">
        <w:rPr>
          <w:rFonts w:ascii="Arial" w:hAnsi="Arial" w:cs="Arial"/>
          <w:sz w:val="18"/>
          <w:szCs w:val="18"/>
        </w:rPr>
        <w:t>in</w:t>
      </w:r>
      <w:r w:rsidR="0065658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656581">
        <w:rPr>
          <w:rFonts w:ascii="Arial" w:hAnsi="Arial" w:cs="Arial"/>
          <w:sz w:val="18"/>
          <w:szCs w:val="18"/>
        </w:rPr>
        <w:t>NetS</w:t>
      </w:r>
      <w:r w:rsidR="00656581" w:rsidRPr="00656581">
        <w:rPr>
          <w:rFonts w:ascii="Arial" w:hAnsi="Arial" w:cs="Arial"/>
          <w:sz w:val="18"/>
          <w:szCs w:val="18"/>
        </w:rPr>
        <w:t xml:space="preserve">uite </w:t>
      </w:r>
      <w:r w:rsidR="00A62C5F" w:rsidRPr="00656581">
        <w:rPr>
          <w:rFonts w:ascii="Arial" w:hAnsi="Arial" w:cs="Arial"/>
          <w:sz w:val="18"/>
          <w:szCs w:val="18"/>
        </w:rPr>
        <w:t>.</w:t>
      </w:r>
      <w:proofErr w:type="gramEnd"/>
      <w:r w:rsidR="00A62C5F" w:rsidRPr="00656581">
        <w:rPr>
          <w:rFonts w:ascii="Arial" w:hAnsi="Arial" w:cs="Arial"/>
          <w:sz w:val="18"/>
          <w:szCs w:val="18"/>
        </w:rPr>
        <w:t xml:space="preserve">  </w:t>
      </w:r>
    </w:p>
    <w:p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:rsidTr="001214AD">
        <w:tc>
          <w:tcPr>
            <w:tcW w:w="11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>
              <w:rPr>
                <w:rFonts w:ascii="Arial" w:eastAsia="Times New Roman" w:hAnsi="Arial"/>
                <w:b/>
                <w:bCs/>
                <w:sz w:val="20"/>
              </w:rPr>
              <w:t xml:space="preserve">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the Vendor)</w:t>
            </w:r>
          </w:p>
        </w:tc>
      </w:tr>
      <w:tr w:rsidR="0044367A" w:rsidRPr="001214AD" w:rsidTr="001214AD">
        <w:tc>
          <w:tcPr>
            <w:tcW w:w="11023" w:type="dxa"/>
            <w:gridSpan w:val="6"/>
            <w:shd w:val="clear" w:color="auto" w:fill="auto"/>
          </w:tcPr>
          <w:p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</w:p>
          <w:p w:rsidR="00652259" w:rsidRPr="001214AD" w:rsidRDefault="0046772E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 Business Reports</w:t>
            </w:r>
          </w:p>
        </w:tc>
      </w:tr>
      <w:tr w:rsidR="0044367A" w:rsidRPr="001214AD" w:rsidTr="001214AD">
        <w:trPr>
          <w:trHeight w:hRule="exact" w:val="468"/>
        </w:trPr>
        <w:tc>
          <w:tcPr>
            <w:tcW w:w="11023" w:type="dxa"/>
            <w:gridSpan w:val="6"/>
            <w:shd w:val="clear" w:color="auto" w:fill="auto"/>
          </w:tcPr>
          <w:p w:rsidR="0044367A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</w:p>
        </w:tc>
      </w:tr>
      <w:tr w:rsidR="00652259" w:rsidRPr="001214AD" w:rsidTr="001214AD">
        <w:tc>
          <w:tcPr>
            <w:tcW w:w="4957" w:type="dxa"/>
            <w:shd w:val="clear" w:color="auto" w:fill="auto"/>
          </w:tcPr>
          <w:p w:rsidR="00652259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auto"/>
          </w:tcPr>
          <w:p w:rsidR="00652259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If applicable)</w:t>
            </w:r>
          </w:p>
        </w:tc>
      </w:tr>
      <w:tr w:rsidR="0044367A" w:rsidRPr="001214AD" w:rsidTr="001214AD">
        <w:tc>
          <w:tcPr>
            <w:tcW w:w="4957" w:type="dxa"/>
            <w:shd w:val="clear" w:color="auto" w:fill="auto"/>
          </w:tcPr>
          <w:p w:rsidR="0044367A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no.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46772E">
              <w:t>DE268459876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6066" w:type="dxa"/>
            <w:gridSpan w:val="5"/>
            <w:shd w:val="clear" w:color="auto" w:fill="auto"/>
          </w:tcPr>
          <w:p w:rsidR="0044367A" w:rsidRPr="001214AD" w:rsidRDefault="00652259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applicable</w:t>
            </w:r>
            <w:proofErr w:type="gramEnd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44367A" w:rsidRPr="001214AD" w:rsidTr="001214AD">
        <w:tc>
          <w:tcPr>
            <w:tcW w:w="11023" w:type="dxa"/>
            <w:gridSpan w:val="6"/>
            <w:shd w:val="clear" w:color="auto" w:fill="auto"/>
          </w:tcPr>
          <w:p w:rsidR="0046772E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Office Address:  </w:t>
            </w:r>
          </w:p>
          <w:p w:rsidR="0046772E" w:rsidRDefault="0046772E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BR Business Reports  </w:t>
            </w:r>
          </w:p>
          <w:p w:rsidR="0046772E" w:rsidRDefault="0046772E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22459 Hamburg </w:t>
            </w:r>
          </w:p>
          <w:p w:rsidR="0044367A" w:rsidRPr="0046772E" w:rsidRDefault="0046772E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Steendammswisch 5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1214AD">
        <w:tc>
          <w:tcPr>
            <w:tcW w:w="11023" w:type="dxa"/>
            <w:gridSpan w:val="6"/>
            <w:shd w:val="clear" w:color="auto" w:fill="auto"/>
          </w:tcPr>
          <w:p w:rsidR="0044367A" w:rsidRDefault="005746E0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>Address (if different to Office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1214AD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4367A" w:rsidRPr="001214AD" w:rsidRDefault="0044367A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1214AD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 </w:t>
            </w:r>
            <w:r w:rsidR="0046772E">
              <w:rPr>
                <w:rFonts w:ascii="Arial" w:eastAsia="Times New Roman" w:hAnsi="Arial"/>
                <w:bCs/>
                <w:sz w:val="18"/>
                <w:szCs w:val="18"/>
              </w:rPr>
              <w:t>040 55201830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87B18" w:rsidRPr="001214AD" w:rsidRDefault="00187B18" w:rsidP="00022650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46772E">
              <w:rPr>
                <w:rFonts w:ascii="Arial" w:eastAsia="Times New Roman" w:hAnsi="Arial"/>
                <w:bCs/>
                <w:sz w:val="18"/>
                <w:szCs w:val="18"/>
              </w:rPr>
              <w:t>Euro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1214AD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E-mail Address for Orders:  </w:t>
            </w:r>
            <w:r w:rsidR="0046772E">
              <w:rPr>
                <w:rFonts w:ascii="Arial" w:eastAsia="Times New Roman" w:hAnsi="Arial"/>
                <w:bCs/>
                <w:sz w:val="18"/>
                <w:szCs w:val="18"/>
              </w:rPr>
              <w:t>a.wilkens@br-businessreports.de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44367A" w:rsidRPr="001214AD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367A" w:rsidRPr="001214AD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 w:rsidR="00D84809"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:rsidTr="001214AD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 </w:t>
            </w:r>
            <w:r w:rsidR="0046772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 xml:space="preserve">Hamburger </w:t>
            </w:r>
            <w:proofErr w:type="spellStart"/>
            <w:r w:rsidR="0046772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Volksbank</w:t>
            </w:r>
            <w:proofErr w:type="spellEnd"/>
          </w:p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87B18" w:rsidRPr="001214AD" w:rsidRDefault="00187B18" w:rsidP="00187B18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9D3C78" w:rsidRPr="001214AD" w:rsidTr="003B6069">
        <w:tc>
          <w:tcPr>
            <w:tcW w:w="11023" w:type="dxa"/>
            <w:gridSpan w:val="6"/>
            <w:shd w:val="clear" w:color="auto" w:fill="auto"/>
          </w:tcPr>
          <w:p w:rsidR="009D3C78" w:rsidRPr="001214AD" w:rsidRDefault="009D3C7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 w:rsidR="0046772E">
              <w:rPr>
                <w:rFonts w:ascii="Arial" w:eastAsia="Times New Roman" w:hAnsi="Arial"/>
                <w:bCs/>
                <w:sz w:val="18"/>
                <w:szCs w:val="18"/>
              </w:rPr>
              <w:t>Gabriele Wilkens BR Business Reports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1214AD">
        <w:tc>
          <w:tcPr>
            <w:tcW w:w="5495" w:type="dxa"/>
            <w:gridSpan w:val="2"/>
            <w:shd w:val="clear" w:color="auto" w:fill="auto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</w:t>
            </w:r>
            <w:smartTag w:uri="urn:schemas-microsoft-com:office:smarttags" w:element="country-region">
              <w:smartTag w:uri="urn:schemas-microsoft-com:office:smarttags" w:element="place">
                <w:r w:rsidRPr="001214AD">
                  <w:rPr>
                    <w:rFonts w:ascii="Arial" w:eastAsia="Times New Roman" w:hAnsi="Arial"/>
                    <w:bCs/>
                    <w:sz w:val="18"/>
                    <w:szCs w:val="18"/>
                  </w:rPr>
                  <w:t>UK</w:t>
                </w:r>
              </w:smartTag>
            </w:smartTag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account):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shd w:val="clear" w:color="auto" w:fill="auto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1214AD">
        <w:trPr>
          <w:trHeight w:val="217"/>
        </w:trPr>
        <w:tc>
          <w:tcPr>
            <w:tcW w:w="5495" w:type="dxa"/>
            <w:gridSpan w:val="2"/>
            <w:shd w:val="clear" w:color="auto" w:fill="auto"/>
          </w:tcPr>
          <w:p w:rsidR="00187B18" w:rsidRPr="00D84809" w:rsidRDefault="00187B18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22650">
              <w:rPr>
                <w:rFonts w:ascii="Arial" w:eastAsia="Times New Roman" w:hAnsi="Arial"/>
                <w:bCs/>
                <w:sz w:val="16"/>
                <w:szCs w:val="16"/>
              </w:rPr>
              <w:t xml:space="preserve">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46772E" w:rsidRPr="0046772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  <w:lang w:val="de-DE"/>
              </w:rPr>
              <w:t>DE632019000300 83385401</w:t>
            </w:r>
          </w:p>
        </w:tc>
        <w:tc>
          <w:tcPr>
            <w:tcW w:w="5528" w:type="dxa"/>
            <w:gridSpan w:val="4"/>
            <w:shd w:val="clear" w:color="auto" w:fill="auto"/>
          </w:tcPr>
          <w:p w:rsidR="00187B18" w:rsidRPr="0046772E" w:rsidRDefault="00187B18" w:rsidP="00D84809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46772E" w:rsidRPr="0046772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  <w:lang w:val="en-US"/>
              </w:rPr>
              <w:t>BIC: GENODEF1HH2</w:t>
            </w:r>
          </w:p>
        </w:tc>
      </w:tr>
      <w:tr w:rsidR="00187B18" w:rsidRPr="001214AD" w:rsidTr="001214AD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7B18" w:rsidRPr="001214AD" w:rsidRDefault="00187B18" w:rsidP="0046772E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46772E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EUR</w:t>
            </w:r>
            <w:bookmarkStart w:id="0" w:name="_GoBack"/>
            <w:bookmarkEnd w:id="0"/>
          </w:p>
        </w:tc>
      </w:tr>
      <w:tr w:rsidR="0045161A" w:rsidRPr="001214AD" w:rsidTr="00A633A2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 w:rsidR="00477EEA">
              <w:rPr>
                <w:rFonts w:ascii="Arial" w:eastAsia="Times New Roman" w:hAnsi="Arial"/>
                <w:bCs/>
                <w:sz w:val="18"/>
                <w:szCs w:val="18"/>
              </w:rPr>
              <w:t>Finastra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:rsidTr="00F92F11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5161A" w:rsidRPr="001214AD" w:rsidRDefault="00E57173" w:rsidP="00D8480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 xml:space="preserve">To be completed by </w:t>
            </w:r>
            <w:r w:rsidR="00477EEA">
              <w:rPr>
                <w:rFonts w:ascii="Arial" w:eastAsia="Times New Roman" w:hAnsi="Arial"/>
                <w:b/>
                <w:bCs/>
                <w:sz w:val="20"/>
              </w:rPr>
              <w:t>Finastra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="007B7FCB"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9C25A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="009C25AE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separate"/>
            </w:r>
            <w:r w:rsidR="007B7FCB"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1"/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D84809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477EEA">
              <w:rPr>
                <w:rFonts w:ascii="Arial" w:eastAsia="Times New Roman" w:hAnsi="Arial"/>
                <w:bCs/>
                <w:sz w:val="18"/>
                <w:szCs w:val="18"/>
              </w:rPr>
              <w:t>Finastra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D84809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1214AD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r w:rsidR="007B7FCB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9C25A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9C25A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="007B7FCB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="007B7FCB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9C25A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9C25AE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="007B7FCB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:rsidTr="00D81890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7B7FCB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</w:tbl>
    <w:p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35"/>
    <w:rsid w:val="00007613"/>
    <w:rsid w:val="00013CC4"/>
    <w:rsid w:val="00022650"/>
    <w:rsid w:val="00056182"/>
    <w:rsid w:val="0007276C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9316B"/>
    <w:rsid w:val="00406EE5"/>
    <w:rsid w:val="00430016"/>
    <w:rsid w:val="0044367A"/>
    <w:rsid w:val="0045161A"/>
    <w:rsid w:val="0046772E"/>
    <w:rsid w:val="00477D72"/>
    <w:rsid w:val="00477EEA"/>
    <w:rsid w:val="0054020A"/>
    <w:rsid w:val="00554B78"/>
    <w:rsid w:val="005746E0"/>
    <w:rsid w:val="005A6A53"/>
    <w:rsid w:val="005E3262"/>
    <w:rsid w:val="00652259"/>
    <w:rsid w:val="00656581"/>
    <w:rsid w:val="006A7A3A"/>
    <w:rsid w:val="0076779C"/>
    <w:rsid w:val="0079432B"/>
    <w:rsid w:val="007B7A35"/>
    <w:rsid w:val="007B7FCB"/>
    <w:rsid w:val="007E3DD2"/>
    <w:rsid w:val="00846316"/>
    <w:rsid w:val="008A2BEE"/>
    <w:rsid w:val="00913F01"/>
    <w:rsid w:val="00917AA6"/>
    <w:rsid w:val="00932517"/>
    <w:rsid w:val="009C25AE"/>
    <w:rsid w:val="009D3C78"/>
    <w:rsid w:val="00A62C5F"/>
    <w:rsid w:val="00A76F6F"/>
    <w:rsid w:val="00A84DB7"/>
    <w:rsid w:val="00AA0F13"/>
    <w:rsid w:val="00AD7D6C"/>
    <w:rsid w:val="00AF4211"/>
    <w:rsid w:val="00B85426"/>
    <w:rsid w:val="00BD5750"/>
    <w:rsid w:val="00C45162"/>
    <w:rsid w:val="00C53E52"/>
    <w:rsid w:val="00C55E8F"/>
    <w:rsid w:val="00C92079"/>
    <w:rsid w:val="00CE6B4B"/>
    <w:rsid w:val="00D31F43"/>
    <w:rsid w:val="00D84809"/>
    <w:rsid w:val="00DA170A"/>
    <w:rsid w:val="00DB0085"/>
    <w:rsid w:val="00DC05D0"/>
    <w:rsid w:val="00DD3323"/>
    <w:rsid w:val="00E57173"/>
    <w:rsid w:val="00F06433"/>
    <w:rsid w:val="00F64E89"/>
    <w:rsid w:val="00F77934"/>
    <w:rsid w:val="00F92F11"/>
    <w:rsid w:val="00F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ellenraster">
    <w:name w:val="Table Grid"/>
    <w:basedOn w:val="NormaleTabelle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Sprechblasentext">
    <w:name w:val="Balloon Text"/>
    <w:basedOn w:val="Standard"/>
    <w:semiHidden/>
    <w:rsid w:val="001B4276"/>
    <w:rPr>
      <w:rFonts w:ascii="Tahoma" w:hAnsi="Tahoma" w:cs="Tahoma"/>
      <w:sz w:val="16"/>
      <w:szCs w:val="16"/>
    </w:rPr>
  </w:style>
  <w:style w:type="character" w:styleId="Besuchter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ellenraster">
    <w:name w:val="Table Grid"/>
    <w:basedOn w:val="NormaleTabelle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Sprechblasentext">
    <w:name w:val="Balloon Text"/>
    <w:basedOn w:val="Standard"/>
    <w:semiHidden/>
    <w:rsid w:val="001B4276"/>
    <w:rPr>
      <w:rFonts w:ascii="Tahoma" w:hAnsi="Tahoma" w:cs="Tahoma"/>
      <w:sz w:val="16"/>
      <w:szCs w:val="16"/>
    </w:rPr>
  </w:style>
  <w:style w:type="character" w:styleId="Besuchter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7398FD-5859-4949-A1C6-0B6A4FBCE2F9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Fax_cover_12address1.dot</Template>
  <TotalTime>0</TotalTime>
  <Pages>1</Pages>
  <Words>336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Misys New Supplier Form</vt:lpstr>
      <vt:lpstr>Misys New Supplier Form</vt:lpstr>
    </vt:vector>
  </TitlesOfParts>
  <Company>UCL</Company>
  <LinksUpToDate>false</LinksUpToDate>
  <CharactersWithSpaces>2454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Your User Name</cp:lastModifiedBy>
  <cp:revision>2</cp:revision>
  <cp:lastPrinted>2010-02-03T12:56:00Z</cp:lastPrinted>
  <dcterms:created xsi:type="dcterms:W3CDTF">2018-02-12T17:58:00Z</dcterms:created>
  <dcterms:modified xsi:type="dcterms:W3CDTF">2018-02-12T17:58:00Z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