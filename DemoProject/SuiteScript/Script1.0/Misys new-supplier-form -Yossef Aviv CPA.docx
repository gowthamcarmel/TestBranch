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26" w:rsidRDefault="00A62C5F" w:rsidP="00477D72">
      <w:pPr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  <w:lang w:val="en-US"/>
        </w:rPr>
        <w:drawing>
          <wp:inline distT="0" distB="0" distL="0" distR="0">
            <wp:extent cx="1056794" cy="43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Logo_strap_90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18" cy="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</w:r>
      <w:r w:rsidR="000819F3">
        <w:rPr>
          <w:rFonts w:ascii="Arial" w:hAnsi="Arial"/>
          <w:b/>
          <w:szCs w:val="24"/>
        </w:rPr>
        <w:t xml:space="preserve">     </w:t>
      </w:r>
      <w:r>
        <w:rPr>
          <w:rFonts w:ascii="Arial" w:hAnsi="Arial"/>
          <w:b/>
          <w:szCs w:val="24"/>
        </w:rPr>
        <w:t xml:space="preserve">New </w:t>
      </w:r>
      <w:r w:rsidR="00652259">
        <w:rPr>
          <w:rFonts w:ascii="Arial" w:hAnsi="Arial"/>
          <w:b/>
          <w:szCs w:val="24"/>
        </w:rPr>
        <w:t>Vendor</w:t>
      </w:r>
      <w:r>
        <w:rPr>
          <w:rFonts w:ascii="Arial" w:hAnsi="Arial"/>
          <w:b/>
          <w:szCs w:val="24"/>
        </w:rPr>
        <w:t xml:space="preserve"> Request Form</w:t>
      </w:r>
    </w:p>
    <w:p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:rsidR="00F77934" w:rsidRPr="00656581" w:rsidRDefault="00F77934" w:rsidP="00187B18">
      <w:pPr>
        <w:rPr>
          <w:rFonts w:ascii="Arial" w:hAnsi="Arial" w:cs="Arial"/>
          <w:sz w:val="18"/>
          <w:szCs w:val="18"/>
        </w:rPr>
      </w:pPr>
      <w:r w:rsidRPr="00283E3A">
        <w:rPr>
          <w:rFonts w:ascii="Arial" w:hAnsi="Arial"/>
          <w:b/>
          <w:sz w:val="20"/>
        </w:rPr>
        <w:t xml:space="preserve">All fields are </w:t>
      </w:r>
      <w:r w:rsidRPr="00656581">
        <w:rPr>
          <w:rFonts w:ascii="Arial" w:hAnsi="Arial" w:cs="Arial"/>
          <w:b/>
          <w:sz w:val="20"/>
        </w:rPr>
        <w:t xml:space="preserve">mandatory </w:t>
      </w:r>
      <w:r w:rsidRPr="00656581">
        <w:rPr>
          <w:rFonts w:ascii="Arial" w:hAnsi="Arial" w:cs="Arial"/>
          <w:sz w:val="18"/>
          <w:szCs w:val="18"/>
        </w:rPr>
        <w:t xml:space="preserve">unless stated otherwise, incomplete forms will be returned to </w:t>
      </w:r>
      <w:r w:rsidR="00D84809" w:rsidRPr="00656581">
        <w:rPr>
          <w:rFonts w:ascii="Arial" w:hAnsi="Arial" w:cs="Arial"/>
          <w:sz w:val="18"/>
          <w:szCs w:val="18"/>
        </w:rPr>
        <w:t>Misys’</w:t>
      </w:r>
      <w:r w:rsidRPr="00656581">
        <w:rPr>
          <w:rFonts w:ascii="Arial" w:hAnsi="Arial" w:cs="Arial"/>
          <w:sz w:val="18"/>
          <w:szCs w:val="18"/>
        </w:rPr>
        <w:t xml:space="preserve"> requester.</w:t>
      </w:r>
      <w:r w:rsidR="00A62C5F" w:rsidRPr="00656581">
        <w:rPr>
          <w:rFonts w:ascii="Arial" w:hAnsi="Arial" w:cs="Arial"/>
          <w:sz w:val="18"/>
          <w:szCs w:val="18"/>
        </w:rPr>
        <w:t xml:space="preserve"> </w:t>
      </w:r>
      <w:r w:rsidR="00656581" w:rsidRPr="00656581">
        <w:rPr>
          <w:rFonts w:ascii="Arial" w:hAnsi="Arial" w:cs="Arial"/>
          <w:sz w:val="18"/>
          <w:szCs w:val="18"/>
        </w:rPr>
        <w:t>Misys Requester must attach the c</w:t>
      </w:r>
      <w:r w:rsidR="00A62C5F" w:rsidRPr="00656581">
        <w:rPr>
          <w:rFonts w:ascii="Arial" w:hAnsi="Arial" w:cs="Arial"/>
          <w:sz w:val="18"/>
          <w:szCs w:val="18"/>
        </w:rPr>
        <w:t>ompleted form</w:t>
      </w:r>
      <w:r w:rsidR="00656581">
        <w:rPr>
          <w:rFonts w:ascii="Arial" w:hAnsi="Arial" w:cs="Arial"/>
          <w:sz w:val="18"/>
          <w:szCs w:val="18"/>
        </w:rPr>
        <w:t xml:space="preserve"> to the New Vendor Request that is raised </w:t>
      </w:r>
      <w:r w:rsidR="00656581" w:rsidRPr="00656581">
        <w:rPr>
          <w:rFonts w:ascii="Arial" w:hAnsi="Arial" w:cs="Arial"/>
          <w:sz w:val="18"/>
          <w:szCs w:val="18"/>
        </w:rPr>
        <w:t>in</w:t>
      </w:r>
      <w:r w:rsidR="00656581">
        <w:rPr>
          <w:rFonts w:ascii="Arial" w:hAnsi="Arial" w:cs="Arial"/>
          <w:sz w:val="18"/>
          <w:szCs w:val="18"/>
        </w:rPr>
        <w:t xml:space="preserve"> NetS</w:t>
      </w:r>
      <w:r w:rsidR="00F13EAC">
        <w:rPr>
          <w:rFonts w:ascii="Arial" w:hAnsi="Arial" w:cs="Arial"/>
          <w:sz w:val="18"/>
          <w:szCs w:val="18"/>
        </w:rPr>
        <w:t>uite</w:t>
      </w:r>
      <w:r w:rsidR="00A62C5F" w:rsidRPr="00656581">
        <w:rPr>
          <w:rFonts w:ascii="Arial" w:hAnsi="Arial" w:cs="Arial"/>
          <w:sz w:val="18"/>
          <w:szCs w:val="18"/>
        </w:rPr>
        <w:t xml:space="preserve">.  </w:t>
      </w:r>
    </w:p>
    <w:p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23"/>
      </w:tblGrid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:rsidTr="00F13EAC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>
              <w:rPr>
                <w:rFonts w:ascii="Arial" w:eastAsia="Times New Roman" w:hAnsi="Arial"/>
                <w:b/>
                <w:bCs/>
                <w:sz w:val="20"/>
              </w:rPr>
              <w:t xml:space="preserve"> </w:t>
            </w:r>
            <w:r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(</w:t>
            </w:r>
            <w:r w:rsidR="00D84809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to be completed by the Vendor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proofErr w:type="spellStart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Yossef</w:t>
            </w:r>
            <w:proofErr w:type="spellEnd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Aviv C.P.A</w:t>
            </w:r>
          </w:p>
          <w:p w:rsidR="00652259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rPr>
          <w:trHeight w:hRule="exact" w:val="468"/>
        </w:trPr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Pr="001214AD" w:rsidRDefault="00652259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Accounting services</w:t>
            </w:r>
          </w:p>
        </w:tc>
      </w:tr>
      <w:tr w:rsidR="00652259" w:rsidRPr="001214AD" w:rsidTr="00F13EAC">
        <w:tc>
          <w:tcPr>
            <w:tcW w:w="4957" w:type="dxa"/>
            <w:shd w:val="clear" w:color="auto" w:fill="F2F2F2" w:themeFill="background1" w:themeFillShade="F2"/>
          </w:tcPr>
          <w:p w:rsidR="00652259" w:rsidRPr="001214AD" w:rsidRDefault="00652259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F2F2F2" w:themeFill="background1" w:themeFillShade="F2"/>
          </w:tcPr>
          <w:p w:rsidR="00652259" w:rsidRPr="001214AD" w:rsidRDefault="00652259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If applicable)</w:t>
            </w:r>
          </w:p>
        </w:tc>
      </w:tr>
      <w:tr w:rsidR="0044367A" w:rsidRPr="001214AD" w:rsidTr="00F13EAC">
        <w:tc>
          <w:tcPr>
            <w:tcW w:w="4957" w:type="dxa"/>
            <w:shd w:val="clear" w:color="auto" w:fill="F2F2F2" w:themeFill="background1" w:themeFillShade="F2"/>
          </w:tcPr>
          <w:p w:rsidR="0044367A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no.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F2F2F2" w:themeFill="background1" w:themeFillShade="F2"/>
          </w:tcPr>
          <w:p w:rsidR="0044367A" w:rsidRPr="001214AD" w:rsidRDefault="00652259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applicable</w:t>
            </w:r>
            <w:proofErr w:type="gramEnd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Office Address: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9 Ben Zion </w:t>
            </w:r>
            <w:proofErr w:type="spellStart"/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Galis</w:t>
            </w:r>
            <w:proofErr w:type="spellEnd"/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</w:t>
            </w:r>
            <w:proofErr w:type="spellStart"/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St.,Petach-Tikva</w:t>
            </w:r>
            <w:proofErr w:type="spellEnd"/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4927909 Israel</w:t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Default="005746E0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>Address (if different to Office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4367A" w:rsidRPr="001214AD" w:rsidRDefault="0044367A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F13EAC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365A36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                        </w:t>
            </w:r>
            <w:r w:rsidR="00080706">
              <w:rPr>
                <w:rFonts w:ascii="Arial" w:eastAsia="Times New Roman" w:hAnsi="Arial"/>
                <w:bCs/>
                <w:sz w:val="18"/>
                <w:szCs w:val="18"/>
              </w:rPr>
              <w:t>+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03-5403007</w:t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365A36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ILS</w:t>
            </w:r>
          </w:p>
        </w:tc>
      </w:tr>
      <w:tr w:rsidR="00187B18" w:rsidRPr="001214AD" w:rsidTr="00F13EAC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E-mail Address for Orders: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 w:rsidRP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Yossi@avivhashavim.com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 w:rsidRP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Yossi@avivhashavim.com</w:t>
            </w:r>
          </w:p>
        </w:tc>
      </w:tr>
      <w:tr w:rsidR="0044367A" w:rsidRPr="001214AD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3EAC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F13EAC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(to be completed by the Vendor</w:t>
            </w:r>
            <w:r w:rsidR="00F13EAC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  <w:p w:rsidR="0044367A" w:rsidRPr="001214AD" w:rsidRDefault="00D84809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="0044367A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:rsidTr="00F13EAC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4367A" w:rsidRPr="001214AD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 </w:t>
            </w:r>
            <w:r w:rsidR="00C34FBE" w:rsidRPr="00F13EAC">
              <w:rPr>
                <w:rFonts w:ascii="Arial" w:eastAsia="Times New Roman" w:hAnsi="Arial"/>
                <w:b/>
                <w:bC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F13EAC">
              <w:rPr>
                <w:rFonts w:ascii="Arial" w:eastAsia="Times New Roman" w:hAnsi="Arial"/>
                <w:b/>
                <w:bCs/>
                <w:sz w:val="22"/>
                <w:szCs w:val="22"/>
              </w:rPr>
              <w:instrText xml:space="preserve"> FORMTEXT </w:instrText>
            </w:r>
            <w:r w:rsidR="00C34FBE" w:rsidRPr="00F13EAC">
              <w:rPr>
                <w:rFonts w:ascii="Arial" w:eastAsia="Times New Roman" w:hAnsi="Arial"/>
                <w:b/>
                <w:bCs/>
                <w:sz w:val="22"/>
                <w:szCs w:val="22"/>
              </w:rPr>
            </w:r>
            <w:r w:rsidR="00C34FBE" w:rsidRPr="00F13EAC">
              <w:rPr>
                <w:rFonts w:ascii="Arial" w:eastAsia="Times New Roman" w:hAnsi="Arial"/>
                <w:b/>
                <w:bCs/>
                <w:sz w:val="22"/>
                <w:szCs w:val="22"/>
              </w:rPr>
              <w:fldChar w:fldCharType="separate"/>
            </w:r>
            <w:r w:rsidR="00846316" w:rsidRPr="00F13EAC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</w:rPr>
              <w:t> </w:t>
            </w:r>
            <w:r w:rsidR="00846316" w:rsidRPr="00F13EAC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</w:rPr>
              <w:t> </w:t>
            </w:r>
            <w:r w:rsidR="00846316" w:rsidRPr="00F13EAC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</w:rPr>
              <w:t> </w:t>
            </w:r>
            <w:r w:rsidR="00846316" w:rsidRPr="00F13EAC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</w:rPr>
              <w:t> </w:t>
            </w:r>
            <w:r w:rsidR="00846316" w:rsidRPr="00F13EAC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</w:rPr>
              <w:t> </w:t>
            </w:r>
            <w:r w:rsidR="00C34FBE" w:rsidRPr="00F13EAC">
              <w:rPr>
                <w:rFonts w:ascii="Arial" w:eastAsia="Times New Roman" w:hAnsi="Arial"/>
                <w:b/>
                <w:bCs/>
                <w:sz w:val="22"/>
                <w:szCs w:val="22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</w:rPr>
              <w:t>Mizrahi</w:t>
            </w:r>
          </w:p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87B18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9D3C78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9D3C78" w:rsidRPr="001214AD" w:rsidRDefault="009D3C7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977689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proofErr w:type="spellStart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Yossef</w:t>
            </w:r>
            <w:proofErr w:type="spellEnd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Aviv C.P.A</w:t>
            </w:r>
          </w:p>
        </w:tc>
      </w:tr>
      <w:tr w:rsidR="00187B18" w:rsidRPr="001214AD" w:rsidTr="00F13EAC">
        <w:tc>
          <w:tcPr>
            <w:tcW w:w="5495" w:type="dxa"/>
            <w:gridSpan w:val="2"/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</w:t>
            </w:r>
            <w:smartTag w:uri="urn:schemas-microsoft-com:office:smarttags" w:element="country-region">
              <w:smartTag w:uri="urn:schemas-microsoft-com:office:smarttags" w:element="place">
                <w:r w:rsidRPr="001214AD">
                  <w:rPr>
                    <w:rFonts w:ascii="Arial" w:eastAsia="Times New Roman" w:hAnsi="Arial"/>
                    <w:bCs/>
                    <w:sz w:val="18"/>
                    <w:szCs w:val="18"/>
                  </w:rPr>
                  <w:t>UK</w:t>
                </w:r>
              </w:smartTag>
            </w:smartTag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account):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shd w:val="clear" w:color="auto" w:fill="F2F2F2" w:themeFill="background1" w:themeFillShade="F2"/>
          </w:tcPr>
          <w:p w:rsidR="00187B18" w:rsidRPr="001214AD" w:rsidRDefault="00187B18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 </w:t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66435</w:t>
            </w:r>
          </w:p>
        </w:tc>
      </w:tr>
      <w:tr w:rsidR="00187B18" w:rsidRPr="001214AD" w:rsidTr="00F13EAC">
        <w:trPr>
          <w:trHeight w:val="217"/>
        </w:trPr>
        <w:tc>
          <w:tcPr>
            <w:tcW w:w="5495" w:type="dxa"/>
            <w:gridSpan w:val="2"/>
            <w:shd w:val="clear" w:color="auto" w:fill="F2F2F2" w:themeFill="background1" w:themeFillShade="F2"/>
          </w:tcPr>
          <w:p w:rsidR="00187B18" w:rsidRPr="00D84809" w:rsidRDefault="00187B18" w:rsidP="00365A36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22650">
              <w:rPr>
                <w:rFonts w:ascii="Arial" w:eastAsia="Times New Roman" w:hAnsi="Arial"/>
                <w:bCs/>
                <w:sz w:val="16"/>
                <w:szCs w:val="16"/>
              </w:rPr>
              <w:t xml:space="preserve">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13-0204-2900-0000-0066-435IL</w:t>
            </w:r>
          </w:p>
        </w:tc>
        <w:tc>
          <w:tcPr>
            <w:tcW w:w="5528" w:type="dxa"/>
            <w:gridSpan w:val="4"/>
            <w:shd w:val="clear" w:color="auto" w:fill="F2F2F2" w:themeFill="background1" w:themeFillShade="F2"/>
          </w:tcPr>
          <w:p w:rsidR="00187B18" w:rsidRPr="001214AD" w:rsidRDefault="00187B18" w:rsidP="00365A36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MIZBILIT</w:t>
            </w:r>
          </w:p>
        </w:tc>
      </w:tr>
      <w:tr w:rsidR="00187B18" w:rsidRPr="001214AD" w:rsidTr="00F13EAC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ILS</w:t>
            </w:r>
          </w:p>
        </w:tc>
      </w:tr>
      <w:tr w:rsidR="0045161A" w:rsidRPr="001214AD" w:rsidTr="00F13EAC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:rsidTr="00F13EAC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proofErr w:type="spellStart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Yossef</w:t>
            </w:r>
            <w:proofErr w:type="spellEnd"/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 xml:space="preserve"> Aviv</w:t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Pr="001214AD" w:rsidRDefault="00E57173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  <w:r w:rsidR="00977689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Certified Public Accountant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To be completed by Misys’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="00C34FBE"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C34FB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="00C34FB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separate"/>
            </w:r>
            <w:r w:rsidR="00C34FBE"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0"/>
            <w:r w:rsidR="00977689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t>X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D84809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97768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N/A</w:t>
            </w:r>
          </w:p>
        </w:tc>
      </w:tr>
      <w:tr w:rsidR="00187B18" w:rsidRPr="001214AD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365A36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Finance,  Senior</w:t>
            </w:r>
            <w:r w:rsidR="00080706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365A36">
              <w:rPr>
                <w:rFonts w:ascii="Arial" w:eastAsia="Times New Roman" w:hAnsi="Arial"/>
                <w:bCs/>
                <w:sz w:val="18"/>
                <w:szCs w:val="18"/>
              </w:rPr>
              <w:t>Controller P</w:t>
            </w:r>
            <w:r w:rsidR="00080706">
              <w:rPr>
                <w:rFonts w:ascii="Arial" w:eastAsia="Times New Roman" w:hAnsi="Arial"/>
                <w:bCs/>
                <w:sz w:val="18"/>
                <w:szCs w:val="18"/>
              </w:rPr>
              <w:t>rofessional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1214AD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r w:rsidR="00977689">
              <w:rPr>
                <w:rFonts w:ascii="Arial" w:eastAsia="Times New Roman" w:hAnsi="Arial"/>
                <w:bCs/>
                <w:sz w:val="18"/>
                <w:szCs w:val="18"/>
              </w:rPr>
              <w:t>X</w:t>
            </w:r>
            <w:r w:rsidR="00C34FBE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C34FB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C34FB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="00C34FBE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="00C34FBE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C34FB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C34FB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="00C34FBE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:rsidTr="00D81890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365A3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Larisa Dana</w:t>
            </w:r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C34FBE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365A36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14.03</w:t>
            </w:r>
            <w:r w:rsidR="0097768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.2016</w:t>
            </w:r>
            <w:bookmarkStart w:id="1" w:name="_GoBack"/>
            <w:bookmarkEnd w:id="1"/>
          </w:p>
        </w:tc>
      </w:tr>
    </w:tbl>
    <w:p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B7A35"/>
    <w:rsid w:val="00007613"/>
    <w:rsid w:val="00013CC4"/>
    <w:rsid w:val="00022650"/>
    <w:rsid w:val="00056182"/>
    <w:rsid w:val="0007276C"/>
    <w:rsid w:val="00080706"/>
    <w:rsid w:val="000819F3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65A36"/>
    <w:rsid w:val="0039316B"/>
    <w:rsid w:val="00406EE5"/>
    <w:rsid w:val="00430016"/>
    <w:rsid w:val="0044367A"/>
    <w:rsid w:val="0045161A"/>
    <w:rsid w:val="00477D72"/>
    <w:rsid w:val="00486CEF"/>
    <w:rsid w:val="0054020A"/>
    <w:rsid w:val="00554B78"/>
    <w:rsid w:val="005746E0"/>
    <w:rsid w:val="005E3262"/>
    <w:rsid w:val="00652259"/>
    <w:rsid w:val="00656581"/>
    <w:rsid w:val="006A7A3A"/>
    <w:rsid w:val="0076779C"/>
    <w:rsid w:val="0079432B"/>
    <w:rsid w:val="007B7A35"/>
    <w:rsid w:val="00846316"/>
    <w:rsid w:val="008A2BEE"/>
    <w:rsid w:val="00913F01"/>
    <w:rsid w:val="00917AA6"/>
    <w:rsid w:val="00932517"/>
    <w:rsid w:val="00977689"/>
    <w:rsid w:val="009D3C78"/>
    <w:rsid w:val="00A62C5F"/>
    <w:rsid w:val="00A76F6F"/>
    <w:rsid w:val="00A84DB7"/>
    <w:rsid w:val="00AA0F13"/>
    <w:rsid w:val="00AD7D6C"/>
    <w:rsid w:val="00AF4211"/>
    <w:rsid w:val="00B85426"/>
    <w:rsid w:val="00BA7B9D"/>
    <w:rsid w:val="00BD5750"/>
    <w:rsid w:val="00C34FBE"/>
    <w:rsid w:val="00C45162"/>
    <w:rsid w:val="00C53E52"/>
    <w:rsid w:val="00C55E8F"/>
    <w:rsid w:val="00C92079"/>
    <w:rsid w:val="00CE6B4B"/>
    <w:rsid w:val="00D31F43"/>
    <w:rsid w:val="00D84809"/>
    <w:rsid w:val="00DA170A"/>
    <w:rsid w:val="00DB0085"/>
    <w:rsid w:val="00DC05D0"/>
    <w:rsid w:val="00DD3323"/>
    <w:rsid w:val="00E57173"/>
    <w:rsid w:val="00F06433"/>
    <w:rsid w:val="00F13EAC"/>
    <w:rsid w:val="00F64E89"/>
    <w:rsid w:val="00F77934"/>
    <w:rsid w:val="00F92F11"/>
    <w:rsid w:val="00FC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FBE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C34FBE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C34FBE"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34FBE"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398FD-5859-4949-A1C6-0B6A4FBCE2F9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</Template>
  <TotalTime>8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Misys New Supplier Form</vt:lpstr>
    </vt:vector>
  </TitlesOfParts>
  <Company>UCL</Company>
  <LinksUpToDate>false</LinksUpToDate>
  <CharactersWithSpaces>2619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lasoldea</cp:lastModifiedBy>
  <cp:revision>2</cp:revision>
  <cp:lastPrinted>2010-02-03T12:56:00Z</cp:lastPrinted>
  <dcterms:created xsi:type="dcterms:W3CDTF">2016-03-14T09:40:00Z</dcterms:created>
  <dcterms:modified xsi:type="dcterms:W3CDTF">2016-03-14T09:40:00Z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