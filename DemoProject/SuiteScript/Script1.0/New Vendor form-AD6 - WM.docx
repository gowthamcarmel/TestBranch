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6E1" w:rsidRDefault="00A756E1" w:rsidP="00477D72">
      <w:pPr>
        <w:rPr>
          <w:rFonts w:ascii="Arial" w:hAnsi="Arial"/>
          <w:b/>
          <w:szCs w:val="24"/>
        </w:rPr>
      </w:pPr>
    </w:p>
    <w:p w:rsidR="00A756E1" w:rsidRDefault="00A756E1" w:rsidP="00477D72">
      <w:pPr>
        <w:rPr>
          <w:rFonts w:ascii="Arial" w:hAnsi="Arial"/>
          <w:b/>
          <w:szCs w:val="24"/>
        </w:rPr>
      </w:pPr>
    </w:p>
    <w:p w:rsidR="00A756E1" w:rsidRDefault="00A756E1" w:rsidP="00477D72">
      <w:pPr>
        <w:rPr>
          <w:rFonts w:ascii="Arial" w:hAnsi="Arial"/>
          <w:b/>
          <w:szCs w:val="24"/>
        </w:rPr>
      </w:pPr>
    </w:p>
    <w:p w:rsidR="00A756E1" w:rsidRDefault="00A756E1" w:rsidP="00477D72">
      <w:pPr>
        <w:rPr>
          <w:rFonts w:ascii="Arial" w:hAnsi="Arial"/>
          <w:b/>
          <w:szCs w:val="24"/>
        </w:rPr>
      </w:pPr>
    </w:p>
    <w:p w:rsidR="00A756E1" w:rsidRDefault="00A756E1" w:rsidP="00477D72">
      <w:pPr>
        <w:rPr>
          <w:rFonts w:ascii="Arial" w:hAnsi="Arial"/>
          <w:b/>
          <w:szCs w:val="24"/>
        </w:rPr>
      </w:pPr>
    </w:p>
    <w:p w:rsidR="00A756E1" w:rsidRDefault="00A756E1" w:rsidP="00477D72">
      <w:pPr>
        <w:rPr>
          <w:rFonts w:ascii="Arial" w:hAnsi="Arial"/>
          <w:b/>
          <w:szCs w:val="24"/>
        </w:rPr>
      </w:pPr>
    </w:p>
    <w:p w:rsidR="00A756E1" w:rsidRDefault="00A756E1" w:rsidP="00477D72">
      <w:pPr>
        <w:rPr>
          <w:rFonts w:ascii="Arial" w:hAnsi="Arial"/>
          <w:b/>
          <w:szCs w:val="24"/>
        </w:rPr>
      </w:pPr>
    </w:p>
    <w:p w:rsidR="00A756E1" w:rsidRDefault="00A756E1" w:rsidP="00477D72">
      <w:pPr>
        <w:rPr>
          <w:rFonts w:ascii="Arial" w:hAnsi="Arial"/>
          <w:b/>
          <w:szCs w:val="24"/>
        </w:rPr>
      </w:pPr>
    </w:p>
    <w:p w:rsidR="00B85426" w:rsidRDefault="00A62C5F" w:rsidP="00477D72">
      <w:pPr>
        <w:rPr>
          <w:rFonts w:ascii="Arial" w:hAnsi="Arial"/>
          <w:b/>
          <w:szCs w:val="24"/>
        </w:rPr>
      </w:pPr>
      <w:r>
        <w:rPr>
          <w:rFonts w:ascii="Arial" w:hAnsi="Arial"/>
          <w:b/>
          <w:noProof/>
          <w:szCs w:val="24"/>
          <w:lang w:val="en-US"/>
        </w:rPr>
        <w:drawing>
          <wp:inline distT="0" distB="0" distL="0" distR="0">
            <wp:extent cx="1056794" cy="43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ys_Logo_strap_90Bl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018" cy="4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Cs w:val="24"/>
        </w:rPr>
        <w:tab/>
      </w:r>
      <w:r>
        <w:rPr>
          <w:rFonts w:ascii="Arial" w:hAnsi="Arial"/>
          <w:b/>
          <w:szCs w:val="24"/>
        </w:rPr>
        <w:tab/>
        <w:t xml:space="preserve">New </w:t>
      </w:r>
      <w:r w:rsidR="00652259">
        <w:rPr>
          <w:rFonts w:ascii="Arial" w:hAnsi="Arial"/>
          <w:b/>
          <w:szCs w:val="24"/>
        </w:rPr>
        <w:t>Vendor</w:t>
      </w:r>
      <w:r>
        <w:rPr>
          <w:rFonts w:ascii="Arial" w:hAnsi="Arial"/>
          <w:b/>
          <w:szCs w:val="24"/>
        </w:rPr>
        <w:t xml:space="preserve"> Request Form</w:t>
      </w:r>
    </w:p>
    <w:p w:rsidR="00B85426" w:rsidRPr="00187B18" w:rsidRDefault="00B85426" w:rsidP="00B85426">
      <w:pPr>
        <w:ind w:left="3969" w:hanging="3969"/>
        <w:rPr>
          <w:rFonts w:ascii="Arial" w:hAnsi="Arial"/>
          <w:b/>
          <w:sz w:val="10"/>
          <w:szCs w:val="10"/>
        </w:rPr>
      </w:pPr>
    </w:p>
    <w:p w:rsidR="00F77934" w:rsidRPr="00656581" w:rsidRDefault="00F77934" w:rsidP="00187B18">
      <w:pPr>
        <w:rPr>
          <w:rFonts w:ascii="Arial" w:hAnsi="Arial" w:cs="Arial"/>
          <w:sz w:val="18"/>
          <w:szCs w:val="18"/>
        </w:rPr>
      </w:pPr>
      <w:r w:rsidRPr="00283E3A">
        <w:rPr>
          <w:rFonts w:ascii="Arial" w:hAnsi="Arial"/>
          <w:b/>
          <w:sz w:val="20"/>
        </w:rPr>
        <w:t xml:space="preserve">All fields are </w:t>
      </w:r>
      <w:r w:rsidRPr="00656581">
        <w:rPr>
          <w:rFonts w:ascii="Arial" w:hAnsi="Arial" w:cs="Arial"/>
          <w:b/>
          <w:sz w:val="20"/>
        </w:rPr>
        <w:t xml:space="preserve">mandatory </w:t>
      </w:r>
      <w:r w:rsidRPr="00656581">
        <w:rPr>
          <w:rFonts w:ascii="Arial" w:hAnsi="Arial" w:cs="Arial"/>
          <w:sz w:val="18"/>
          <w:szCs w:val="18"/>
        </w:rPr>
        <w:t xml:space="preserve">unless stated otherwise, incomplete forms will be returned to </w:t>
      </w:r>
      <w:r w:rsidR="00D84809" w:rsidRPr="00656581">
        <w:rPr>
          <w:rFonts w:ascii="Arial" w:hAnsi="Arial" w:cs="Arial"/>
          <w:sz w:val="18"/>
          <w:szCs w:val="18"/>
        </w:rPr>
        <w:t>Misys’</w:t>
      </w:r>
      <w:r w:rsidRPr="00656581">
        <w:rPr>
          <w:rFonts w:ascii="Arial" w:hAnsi="Arial" w:cs="Arial"/>
          <w:sz w:val="18"/>
          <w:szCs w:val="18"/>
        </w:rPr>
        <w:t xml:space="preserve"> requester.</w:t>
      </w:r>
      <w:r w:rsidR="00656581" w:rsidRPr="00656581">
        <w:rPr>
          <w:rFonts w:ascii="Arial" w:hAnsi="Arial" w:cs="Arial"/>
          <w:sz w:val="18"/>
          <w:szCs w:val="18"/>
        </w:rPr>
        <w:t>Misys Requester must attach the c</w:t>
      </w:r>
      <w:r w:rsidR="00A62C5F" w:rsidRPr="00656581">
        <w:rPr>
          <w:rFonts w:ascii="Arial" w:hAnsi="Arial" w:cs="Arial"/>
          <w:sz w:val="18"/>
          <w:szCs w:val="18"/>
        </w:rPr>
        <w:t>ompleted form</w:t>
      </w:r>
      <w:r w:rsidR="00656581">
        <w:rPr>
          <w:rFonts w:ascii="Arial" w:hAnsi="Arial" w:cs="Arial"/>
          <w:sz w:val="18"/>
          <w:szCs w:val="18"/>
        </w:rPr>
        <w:t xml:space="preserve"> to the New Vendor Request that is raised </w:t>
      </w:r>
      <w:r w:rsidR="00656581" w:rsidRPr="00656581">
        <w:rPr>
          <w:rFonts w:ascii="Arial" w:hAnsi="Arial" w:cs="Arial"/>
          <w:sz w:val="18"/>
          <w:szCs w:val="18"/>
        </w:rPr>
        <w:t>in</w:t>
      </w:r>
      <w:r w:rsidR="00656581">
        <w:rPr>
          <w:rFonts w:ascii="Arial" w:hAnsi="Arial" w:cs="Arial"/>
          <w:sz w:val="18"/>
          <w:szCs w:val="18"/>
        </w:rPr>
        <w:t xml:space="preserve"> NetS</w:t>
      </w:r>
      <w:r w:rsidR="00F13EAC">
        <w:rPr>
          <w:rFonts w:ascii="Arial" w:hAnsi="Arial" w:cs="Arial"/>
          <w:sz w:val="18"/>
          <w:szCs w:val="18"/>
        </w:rPr>
        <w:t>uite</w:t>
      </w:r>
      <w:r w:rsidR="00A62C5F" w:rsidRPr="00656581">
        <w:rPr>
          <w:rFonts w:ascii="Arial" w:hAnsi="Arial" w:cs="Arial"/>
          <w:sz w:val="18"/>
          <w:szCs w:val="18"/>
        </w:rPr>
        <w:t xml:space="preserve">.  </w:t>
      </w:r>
    </w:p>
    <w:p w:rsidR="00A62C5F" w:rsidRPr="002559DC" w:rsidRDefault="00A62C5F" w:rsidP="00187B18">
      <w:pPr>
        <w:rPr>
          <w:rFonts w:ascii="Arial" w:hAnsi="Arial"/>
          <w:b/>
          <w:sz w:val="16"/>
          <w:szCs w:val="16"/>
        </w:rPr>
      </w:pPr>
    </w:p>
    <w:tbl>
      <w:tblPr>
        <w:tblpPr w:leftFromText="180" w:rightFromText="180" w:vertAnchor="text" w:horzAnchor="margin" w:tblpY="1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23"/>
      </w:tblGrid>
      <w:tr w:rsidR="00F77934" w:rsidRPr="001214AD" w:rsidTr="00652259">
        <w:tc>
          <w:tcPr>
            <w:tcW w:w="11023" w:type="dxa"/>
            <w:shd w:val="clear" w:color="auto" w:fill="auto"/>
          </w:tcPr>
          <w:p w:rsidR="00F77934" w:rsidRPr="001214AD" w:rsidRDefault="00F77934" w:rsidP="001214AD">
            <w:pPr>
              <w:rPr>
                <w:rFonts w:ascii="Arial" w:eastAsia="Times New Roman" w:hAnsi="Arial"/>
                <w:b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/>
                <w:bCs/>
                <w:sz w:val="18"/>
                <w:szCs w:val="18"/>
              </w:rPr>
              <w:t>IMPORTANT - PLEASE NOTE:</w:t>
            </w:r>
          </w:p>
        </w:tc>
      </w:tr>
      <w:tr w:rsidR="00F77934" w:rsidRPr="001214AD" w:rsidTr="00652259">
        <w:tc>
          <w:tcPr>
            <w:tcW w:w="11023" w:type="dxa"/>
            <w:shd w:val="clear" w:color="auto" w:fill="auto"/>
          </w:tcPr>
          <w:p w:rsidR="00F77934" w:rsidRPr="001214AD" w:rsidRDefault="00F77934" w:rsidP="001214AD">
            <w:pPr>
              <w:ind w:left="240" w:hanging="240"/>
              <w:rPr>
                <w:rFonts w:ascii="Arial" w:eastAsia="Times New Roman" w:hAnsi="Arial"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sz w:val="18"/>
                <w:szCs w:val="18"/>
              </w:rPr>
              <w:t>1.</w:t>
            </w:r>
            <w:r w:rsidRPr="001214AD">
              <w:rPr>
                <w:rFonts w:ascii="Arial" w:eastAsia="Times New Roman" w:hAnsi="Arial"/>
                <w:sz w:val="18"/>
                <w:szCs w:val="18"/>
              </w:rPr>
              <w:tab/>
            </w:r>
            <w:r w:rsidRPr="001214AD">
              <w:rPr>
                <w:rFonts w:ascii="Arial" w:eastAsia="Times New Roman" w:hAnsi="Arial"/>
                <w:b/>
                <w:sz w:val="18"/>
                <w:szCs w:val="18"/>
              </w:rPr>
              <w:t>Approval is not automa</w:t>
            </w:r>
            <w:r w:rsidR="00A62C5F">
              <w:rPr>
                <w:rFonts w:ascii="Arial" w:eastAsia="Times New Roman" w:hAnsi="Arial"/>
                <w:b/>
                <w:sz w:val="18"/>
                <w:szCs w:val="18"/>
              </w:rPr>
              <w:t>tic</w:t>
            </w:r>
          </w:p>
        </w:tc>
      </w:tr>
      <w:tr w:rsidR="00F77934" w:rsidRPr="001214AD" w:rsidTr="00652259">
        <w:tc>
          <w:tcPr>
            <w:tcW w:w="11023" w:type="dxa"/>
            <w:shd w:val="clear" w:color="auto" w:fill="auto"/>
          </w:tcPr>
          <w:p w:rsidR="00F77934" w:rsidRPr="001214AD" w:rsidRDefault="00A62C5F" w:rsidP="00652259">
            <w:pPr>
              <w:ind w:left="240" w:hanging="24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ab/>
            </w:r>
            <w:r w:rsidR="00652259"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V</w:t>
            </w:r>
            <w:r w:rsidRPr="00E5717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endors</w:t>
            </w:r>
            <w:r w:rsidR="00F77934" w:rsidRPr="001214AD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 must provide written confirmation of their bank account and sort code on a company letter head</w:t>
            </w:r>
            <w:r w:rsidR="00F77934" w:rsidRPr="001214A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</w:p>
        </w:tc>
      </w:tr>
    </w:tbl>
    <w:p w:rsidR="007B7A35" w:rsidRPr="00187B18" w:rsidRDefault="007B7A35">
      <w:pPr>
        <w:jc w:val="center"/>
        <w:rPr>
          <w:rFonts w:ascii="Arial" w:hAnsi="Arial"/>
          <w:b/>
          <w:sz w:val="10"/>
          <w:szCs w:val="10"/>
        </w:rPr>
      </w:pPr>
    </w:p>
    <w:tbl>
      <w:tblPr>
        <w:tblpPr w:leftFromText="180" w:rightFromText="180" w:vertAnchor="text" w:tblpY="1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538"/>
        <w:gridCol w:w="16"/>
        <w:gridCol w:w="126"/>
        <w:gridCol w:w="2614"/>
        <w:gridCol w:w="2772"/>
      </w:tblGrid>
      <w:tr w:rsidR="0044367A" w:rsidRPr="001214AD" w:rsidTr="00F13EAC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4367A" w:rsidRPr="001214AD" w:rsidRDefault="00652259" w:rsidP="001214AD">
            <w:pPr>
              <w:rPr>
                <w:rFonts w:ascii="Arial" w:eastAsia="Times New Roman" w:hAnsi="Arial"/>
                <w:b/>
                <w:bCs/>
                <w:sz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</w:rPr>
              <w:t>VENDOR</w:t>
            </w:r>
            <w:r w:rsidR="0044367A"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 DETAILS</w:t>
            </w:r>
            <w:r w:rsidRPr="00F13EAC">
              <w:rPr>
                <w:rFonts w:ascii="Arial" w:eastAsia="Times New Roman" w:hAnsi="Arial"/>
                <w:b/>
                <w:bCs/>
                <w:sz w:val="20"/>
                <w:highlight w:val="yellow"/>
              </w:rPr>
              <w:t>(</w:t>
            </w:r>
            <w:r w:rsidR="00D84809" w:rsidRPr="00F13EAC">
              <w:rPr>
                <w:rFonts w:ascii="Arial" w:eastAsia="Times New Roman" w:hAnsi="Arial"/>
                <w:b/>
                <w:bCs/>
                <w:sz w:val="20"/>
                <w:highlight w:val="yellow"/>
              </w:rPr>
              <w:t>to be completed by the Vendor</w:t>
            </w:r>
            <w:r w:rsidR="00D84809">
              <w:rPr>
                <w:rFonts w:ascii="Arial" w:eastAsia="Times New Roman" w:hAnsi="Arial"/>
                <w:b/>
                <w:bCs/>
                <w:sz w:val="20"/>
              </w:rPr>
              <w:t>)</w:t>
            </w:r>
          </w:p>
        </w:tc>
      </w:tr>
      <w:tr w:rsidR="0044367A" w:rsidRPr="001214AD" w:rsidTr="00F13EAC">
        <w:tc>
          <w:tcPr>
            <w:tcW w:w="11023" w:type="dxa"/>
            <w:gridSpan w:val="6"/>
            <w:shd w:val="clear" w:color="auto" w:fill="F2F2F2" w:themeFill="background1" w:themeFillShade="F2"/>
          </w:tcPr>
          <w:p w:rsidR="0044367A" w:rsidRDefault="0044367A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Full Name of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A756E1">
              <w:rPr>
                <w:rFonts w:ascii="Arial" w:eastAsia="Times New Roman" w:hAnsi="Arial"/>
                <w:bCs/>
                <w:sz w:val="18"/>
                <w:szCs w:val="18"/>
              </w:rPr>
              <w:t xml:space="preserve"> White Massif Creations LLP</w:t>
            </w:r>
          </w:p>
          <w:p w:rsidR="00652259" w:rsidRPr="001214AD" w:rsidRDefault="00652259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:rsidTr="00F13EAC">
        <w:trPr>
          <w:trHeight w:hRule="exact" w:val="468"/>
        </w:trPr>
        <w:tc>
          <w:tcPr>
            <w:tcW w:w="11023" w:type="dxa"/>
            <w:gridSpan w:val="6"/>
            <w:shd w:val="clear" w:color="auto" w:fill="F2F2F2" w:themeFill="background1" w:themeFillShade="F2"/>
          </w:tcPr>
          <w:p w:rsidR="0044367A" w:rsidRPr="001214AD" w:rsidRDefault="00652259" w:rsidP="00A62C5F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Brief description of goods / services provided: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A756E1">
              <w:rPr>
                <w:rFonts w:ascii="Arial" w:eastAsia="Times New Roman" w:hAnsi="Arial"/>
                <w:bCs/>
                <w:sz w:val="18"/>
                <w:szCs w:val="18"/>
              </w:rPr>
              <w:t>Event Management</w:t>
            </w:r>
          </w:p>
        </w:tc>
      </w:tr>
      <w:tr w:rsidR="00652259" w:rsidRPr="001214AD" w:rsidTr="00F13EAC">
        <w:tc>
          <w:tcPr>
            <w:tcW w:w="4957" w:type="dxa"/>
            <w:shd w:val="clear" w:color="auto" w:fill="F2F2F2" w:themeFill="background1" w:themeFillShade="F2"/>
          </w:tcPr>
          <w:p w:rsidR="00652259" w:rsidRPr="001214AD" w:rsidRDefault="00652259" w:rsidP="00A756E1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Company Reg. No.  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  <w:t>IN-KA89951219934292L</w:t>
            </w:r>
          </w:p>
        </w:tc>
        <w:tc>
          <w:tcPr>
            <w:tcW w:w="6066" w:type="dxa"/>
            <w:gridSpan w:val="5"/>
            <w:shd w:val="clear" w:color="auto" w:fill="F2F2F2" w:themeFill="background1" w:themeFillShade="F2"/>
          </w:tcPr>
          <w:p w:rsidR="00652259" w:rsidRPr="001214AD" w:rsidRDefault="00652259" w:rsidP="0065225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VAT Reg. No.  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 xml:space="preserve"> If applicable)</w:t>
            </w:r>
          </w:p>
        </w:tc>
      </w:tr>
      <w:tr w:rsidR="0044367A" w:rsidRPr="001214AD" w:rsidTr="00F13EAC">
        <w:tc>
          <w:tcPr>
            <w:tcW w:w="4957" w:type="dxa"/>
            <w:shd w:val="clear" w:color="auto" w:fill="F2F2F2" w:themeFill="background1" w:themeFillShade="F2"/>
          </w:tcPr>
          <w:p w:rsidR="0044367A" w:rsidRPr="001214AD" w:rsidRDefault="00652259" w:rsidP="00A756E1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Service Tax Registration no</w:t>
            </w:r>
            <w:proofErr w:type="gramStart"/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.</w:t>
            </w:r>
            <w:r w:rsidR="00A756E1" w:rsidRPr="00652259">
              <w:rPr>
                <w:rFonts w:ascii="Arial" w:eastAsia="Times New Roman" w:hAnsi="Arial"/>
                <w:bCs/>
                <w:sz w:val="18"/>
                <w:szCs w:val="18"/>
              </w:rPr>
              <w:t>.</w:t>
            </w:r>
            <w:proofErr w:type="gramEnd"/>
            <w:r w:rsidR="00A756E1"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  <w:t>AABFW7225N</w:t>
            </w:r>
          </w:p>
        </w:tc>
        <w:tc>
          <w:tcPr>
            <w:tcW w:w="6066" w:type="dxa"/>
            <w:gridSpan w:val="5"/>
            <w:shd w:val="clear" w:color="auto" w:fill="F2F2F2" w:themeFill="background1" w:themeFillShade="F2"/>
          </w:tcPr>
          <w:p w:rsidR="0044367A" w:rsidRPr="001214AD" w:rsidRDefault="00652259" w:rsidP="00A756E1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652259">
              <w:rPr>
                <w:rFonts w:ascii="Arial" w:eastAsia="Times New Roman" w:hAnsi="Arial"/>
                <w:bCs/>
                <w:sz w:val="18"/>
                <w:szCs w:val="18"/>
              </w:rPr>
              <w:t>PAN no. (applicable only for India)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.  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  <w:t>AABFW7225N</w:t>
            </w:r>
          </w:p>
        </w:tc>
      </w:tr>
      <w:tr w:rsidR="0044367A" w:rsidRPr="001214AD" w:rsidTr="00F13EAC">
        <w:tc>
          <w:tcPr>
            <w:tcW w:w="11023" w:type="dxa"/>
            <w:gridSpan w:val="6"/>
            <w:shd w:val="clear" w:color="auto" w:fill="F2F2F2" w:themeFill="background1" w:themeFillShade="F2"/>
          </w:tcPr>
          <w:p w:rsidR="0044367A" w:rsidRPr="00A756E1" w:rsidRDefault="0044367A" w:rsidP="001214AD">
            <w:pPr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Office Address:</w:t>
            </w:r>
            <w:r w:rsidR="00A756E1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  <w:t>NO, 23, 3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  <w:vertAlign w:val="superscript"/>
              </w:rPr>
              <w:t>RD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  <w:t xml:space="preserve"> FLOOR, ACE SPACE, 8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  <w:vertAlign w:val="superscript"/>
              </w:rPr>
              <w:t>TH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  <w:t xml:space="preserve"> MAIN ROAD, VASANTHNAGAR, BANGALORE - 560032</w:t>
            </w:r>
          </w:p>
          <w:p w:rsidR="00E57173" w:rsidRPr="001214AD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:rsidTr="00F13EAC">
        <w:tc>
          <w:tcPr>
            <w:tcW w:w="11023" w:type="dxa"/>
            <w:gridSpan w:val="6"/>
            <w:shd w:val="clear" w:color="auto" w:fill="F2F2F2" w:themeFill="background1" w:themeFillShade="F2"/>
          </w:tcPr>
          <w:p w:rsidR="0044367A" w:rsidRDefault="005746E0" w:rsidP="00E57173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Payment 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>Address (if different to Office</w:t>
            </w:r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 xml:space="preserve"> Address</w:t>
            </w:r>
            <w:r w:rsidR="0044367A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):  </w:t>
            </w:r>
            <w:r w:rsidR="00A756E1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SAME AS ABOVE</w:t>
            </w:r>
          </w:p>
          <w:p w:rsidR="00E57173" w:rsidRPr="001214AD" w:rsidRDefault="00E57173" w:rsidP="00E57173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44367A" w:rsidRPr="001214AD" w:rsidTr="00F13EAC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4367A" w:rsidRPr="001214AD" w:rsidRDefault="0044367A" w:rsidP="00A756E1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Purchase Ordering Address (if different to </w:t>
            </w:r>
            <w:proofErr w:type="spellStart"/>
            <w:r w:rsidR="00E57173">
              <w:rPr>
                <w:rFonts w:ascii="Arial" w:eastAsia="Times New Roman" w:hAnsi="Arial"/>
                <w:bCs/>
                <w:sz w:val="18"/>
                <w:szCs w:val="18"/>
              </w:rPr>
              <w:t>OfficeAddress</w:t>
            </w:r>
            <w:proofErr w:type="spellEnd"/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): </w:t>
            </w:r>
            <w:r w:rsidR="00A756E1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SAME AS ABOVE</w:t>
            </w:r>
          </w:p>
        </w:tc>
      </w:tr>
      <w:tr w:rsidR="00187B18" w:rsidRPr="001214AD" w:rsidTr="00F13EAC">
        <w:tc>
          <w:tcPr>
            <w:tcW w:w="551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1214AD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Telephone:  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1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A756E1">
            <w:pPr>
              <w:tabs>
                <w:tab w:val="left" w:pos="3334"/>
              </w:tabs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022650">
              <w:rPr>
                <w:rFonts w:ascii="Arial" w:eastAsia="Times New Roman" w:hAnsi="Arial"/>
                <w:bCs/>
                <w:sz w:val="18"/>
                <w:szCs w:val="18"/>
              </w:rPr>
              <w:t xml:space="preserve">:  </w:t>
            </w:r>
            <w:r w:rsidR="00A756E1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INR</w:t>
            </w:r>
          </w:p>
        </w:tc>
      </w:tr>
      <w:tr w:rsidR="00187B18" w:rsidRPr="001214AD" w:rsidTr="00F13EAC">
        <w:tc>
          <w:tcPr>
            <w:tcW w:w="5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A756E1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E-mail Address for Orders:  </w:t>
            </w:r>
            <w:r w:rsidR="00A756E1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INFO@WHITEMASSIF.COM</w:t>
            </w:r>
          </w:p>
        </w:tc>
        <w:tc>
          <w:tcPr>
            <w:tcW w:w="5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A756E1">
            <w:pPr>
              <w:rPr>
                <w:rFonts w:ascii="Arial" w:eastAsia="Times New Roman" w:hAnsi="Arial"/>
                <w:bCs/>
                <w:sz w:val="2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Remittance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 Email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Address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  <w:t xml:space="preserve">:  </w:t>
            </w:r>
            <w:r w:rsidR="00A756E1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t>VINAY@WHITEMASSIF.COM</w:t>
            </w:r>
          </w:p>
        </w:tc>
      </w:tr>
      <w:tr w:rsidR="0044367A" w:rsidRPr="001214AD" w:rsidTr="001214AD">
        <w:tc>
          <w:tcPr>
            <w:tcW w:w="54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4367A" w:rsidRPr="001214AD" w:rsidRDefault="0044367A" w:rsidP="001214AD">
            <w:pPr>
              <w:rPr>
                <w:rFonts w:ascii="Arial" w:eastAsia="Times New Roman" w:hAnsi="Arial"/>
                <w:bCs/>
                <w:sz w:val="10"/>
                <w:szCs w:val="10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4367A" w:rsidRPr="001214AD" w:rsidRDefault="0044367A" w:rsidP="001214AD">
            <w:pPr>
              <w:rPr>
                <w:rFonts w:ascii="Arial" w:eastAsia="Times New Roman" w:hAnsi="Arial"/>
                <w:bCs/>
                <w:sz w:val="20"/>
              </w:rPr>
            </w:pPr>
          </w:p>
        </w:tc>
      </w:tr>
      <w:tr w:rsidR="0044367A" w:rsidRPr="001214AD" w:rsidTr="00F13EAC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13EAC" w:rsidRDefault="0044367A" w:rsidP="00D84809">
            <w:pPr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 xml:space="preserve">BANK &amp; CONTACT DETAILS </w:t>
            </w:r>
            <w:r w:rsidR="00F13EAC" w:rsidRPr="00F13EAC">
              <w:rPr>
                <w:rFonts w:ascii="Arial" w:eastAsia="Times New Roman" w:hAnsi="Arial"/>
                <w:b/>
                <w:bCs/>
                <w:sz w:val="20"/>
                <w:highlight w:val="yellow"/>
              </w:rPr>
              <w:t>(to be completed by the Vendor</w:t>
            </w:r>
            <w:r w:rsidR="00F13EAC">
              <w:rPr>
                <w:rFonts w:ascii="Arial" w:eastAsia="Times New Roman" w:hAnsi="Arial"/>
                <w:b/>
                <w:bCs/>
                <w:sz w:val="20"/>
              </w:rPr>
              <w:t>)</w:t>
            </w:r>
          </w:p>
          <w:p w:rsidR="0044367A" w:rsidRPr="001214AD" w:rsidRDefault="00D84809" w:rsidP="00D84809">
            <w:pPr>
              <w:rPr>
                <w:rFonts w:ascii="Arial" w:eastAsia="Times New Roman" w:hAnsi="Arial"/>
                <w:b/>
                <w:bCs/>
                <w:sz w:val="20"/>
              </w:rPr>
            </w:pPr>
            <w:r>
              <w:rPr>
                <w:rFonts w:ascii="Arial" w:eastAsia="Times New Roman" w:hAnsi="Arial"/>
                <w:b/>
                <w:bCs/>
                <w:sz w:val="20"/>
              </w:rPr>
              <w:t>(</w:t>
            </w:r>
            <w:r w:rsidR="0044367A"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>Must be supported by bank details on company letterhead</w:t>
            </w:r>
            <w:r w:rsidR="0079432B" w:rsidRPr="001214AD">
              <w:rPr>
                <w:rFonts w:ascii="Arial" w:eastAsia="Times New Roman" w:hAnsi="Arial"/>
                <w:b/>
                <w:bCs/>
                <w:i/>
                <w:sz w:val="20"/>
              </w:rPr>
              <w:t xml:space="preserve"> emailed with form</w:t>
            </w:r>
            <w:r>
              <w:rPr>
                <w:rFonts w:ascii="Arial" w:eastAsia="Times New Roman" w:hAnsi="Arial"/>
                <w:b/>
                <w:bCs/>
                <w:i/>
                <w:sz w:val="20"/>
              </w:rPr>
              <w:t>)</w:t>
            </w:r>
          </w:p>
        </w:tc>
      </w:tr>
      <w:tr w:rsidR="0044367A" w:rsidRPr="001214AD" w:rsidTr="00F13EAC">
        <w:tc>
          <w:tcPr>
            <w:tcW w:w="5495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4367A" w:rsidRPr="001214AD" w:rsidRDefault="0044367A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Name:  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</w:rPr>
              <w:t>AXIS BANK</w:t>
            </w:r>
          </w:p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187B18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Address (if foreign bank):  </w:t>
            </w:r>
            <w:r w:rsidR="00A256C8" w:rsidRPr="00A256C8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  <w:t>N/A</w:t>
            </w:r>
          </w:p>
          <w:p w:rsidR="0044367A" w:rsidRPr="001214AD" w:rsidRDefault="0044367A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</w:tr>
      <w:tr w:rsidR="009D3C78" w:rsidRPr="001214AD" w:rsidTr="00F13EAC">
        <w:tc>
          <w:tcPr>
            <w:tcW w:w="11023" w:type="dxa"/>
            <w:gridSpan w:val="6"/>
            <w:shd w:val="clear" w:color="auto" w:fill="F2F2F2" w:themeFill="background1" w:themeFillShade="F2"/>
          </w:tcPr>
          <w:p w:rsidR="009D3C78" w:rsidRPr="001214AD" w:rsidRDefault="009D3C78" w:rsidP="00A756E1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Account Holder’s Name:</w:t>
            </w:r>
            <w:r w:rsidR="00A756E1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  <w:t>WHITE MASSIF CREATIONS LLP</w:t>
            </w:r>
          </w:p>
        </w:tc>
      </w:tr>
      <w:tr w:rsidR="00187B18" w:rsidRPr="001214AD" w:rsidTr="00F13EAC">
        <w:tc>
          <w:tcPr>
            <w:tcW w:w="5495" w:type="dxa"/>
            <w:gridSpan w:val="2"/>
            <w:shd w:val="clear" w:color="auto" w:fill="F2F2F2" w:themeFill="background1" w:themeFillShade="F2"/>
          </w:tcPr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Sort Code (if </w:t>
            </w:r>
            <w:smartTag w:uri="urn:schemas-microsoft-com:office:smarttags" w:element="country-region">
              <w:smartTag w:uri="urn:schemas-microsoft-com:office:smarttags" w:element="place">
                <w:r w:rsidRPr="001214AD">
                  <w:rPr>
                    <w:rFonts w:ascii="Arial" w:eastAsia="Times New Roman" w:hAnsi="Arial"/>
                    <w:bCs/>
                    <w:sz w:val="18"/>
                    <w:szCs w:val="18"/>
                  </w:rPr>
                  <w:t>UK</w:t>
                </w:r>
              </w:smartTag>
            </w:smartTag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account):  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28" w:type="dxa"/>
            <w:gridSpan w:val="4"/>
            <w:shd w:val="clear" w:color="auto" w:fill="F2F2F2" w:themeFill="background1" w:themeFillShade="F2"/>
          </w:tcPr>
          <w:p w:rsidR="00187B18" w:rsidRPr="001214AD" w:rsidRDefault="00187B18" w:rsidP="00A756E1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Account Number:  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  <w:t>913020056238562</w:t>
            </w:r>
          </w:p>
        </w:tc>
      </w:tr>
      <w:tr w:rsidR="00187B18" w:rsidRPr="001214AD" w:rsidTr="00F13EAC">
        <w:trPr>
          <w:trHeight w:val="217"/>
        </w:trPr>
        <w:tc>
          <w:tcPr>
            <w:tcW w:w="5495" w:type="dxa"/>
            <w:gridSpan w:val="2"/>
            <w:shd w:val="clear" w:color="auto" w:fill="F2F2F2" w:themeFill="background1" w:themeFillShade="F2"/>
          </w:tcPr>
          <w:p w:rsidR="00187B18" w:rsidRPr="00D84809" w:rsidRDefault="00187B18" w:rsidP="001214AD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IBAN No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28" w:type="dxa"/>
            <w:gridSpan w:val="4"/>
            <w:shd w:val="clear" w:color="auto" w:fill="F2F2F2" w:themeFill="background1" w:themeFillShade="F2"/>
          </w:tcPr>
          <w:p w:rsidR="00187B18" w:rsidRPr="001214AD" w:rsidRDefault="00187B18" w:rsidP="00A756E1">
            <w:pPr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Swift Code/BIC:</w:t>
            </w:r>
            <w:r w:rsidR="00022650" w:rsidRPr="00022650">
              <w:rPr>
                <w:rFonts w:ascii="Arial" w:eastAsia="Times New Roman" w:hAnsi="Arial"/>
                <w:bCs/>
                <w:sz w:val="18"/>
                <w:szCs w:val="18"/>
              </w:rPr>
              <w:t>(if applicable)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  <w:t>UTIB0001887</w:t>
            </w:r>
          </w:p>
        </w:tc>
      </w:tr>
      <w:tr w:rsidR="00187B18" w:rsidRPr="001214AD" w:rsidTr="00F13EAC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1214AD">
            <w:pPr>
              <w:rPr>
                <w:rFonts w:ascii="Arial" w:eastAsia="Times New Roman" w:hAnsi="Arial"/>
                <w:bCs/>
                <w:sz w:val="18"/>
                <w:szCs w:val="18"/>
                <w:lang w:val="en-US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Bank Clearing Code/ABA (optional): 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7B18" w:rsidRPr="001214AD" w:rsidRDefault="00187B18" w:rsidP="00A756E1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>Currency</w:t>
            </w:r>
            <w:r w:rsidR="00D84809">
              <w:rPr>
                <w:rFonts w:ascii="Arial" w:eastAsia="Times New Roman" w:hAnsi="Arial"/>
                <w:bCs/>
                <w:sz w:val="18"/>
                <w:szCs w:val="18"/>
              </w:rPr>
              <w:t xml:space="preserve">: </w:t>
            </w:r>
            <w:r w:rsidR="00A756E1" w:rsidRPr="00A756E1">
              <w:rPr>
                <w:rFonts w:ascii="Arial" w:eastAsia="Times New Roman" w:hAnsi="Arial"/>
                <w:b/>
                <w:bCs/>
                <w:sz w:val="20"/>
                <w:szCs w:val="22"/>
                <w:shd w:val="clear" w:color="auto" w:fill="FFFF99"/>
              </w:rPr>
              <w:t>INR</w:t>
            </w:r>
          </w:p>
        </w:tc>
      </w:tr>
      <w:tr w:rsidR="0045161A" w:rsidRPr="001214AD" w:rsidTr="00F13EAC">
        <w:tc>
          <w:tcPr>
            <w:tcW w:w="11023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5161A" w:rsidRPr="001214AD" w:rsidRDefault="009D3C78" w:rsidP="00013CC4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By completing and returning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this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New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VendorRequest 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Form you are agreeing to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Misys</w:t>
            </w:r>
            <w:r w:rsidRPr="009D3C78">
              <w:rPr>
                <w:rFonts w:ascii="Arial" w:eastAsia="Times New Roman" w:hAnsi="Arial"/>
                <w:bCs/>
                <w:sz w:val="18"/>
                <w:szCs w:val="18"/>
              </w:rPr>
              <w:t xml:space="preserve"> standard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payment terms of nett 60 days </w:t>
            </w:r>
            <w:r w:rsidR="00AA0F13">
              <w:rPr>
                <w:rFonts w:ascii="Arial" w:eastAsia="Times New Roman" w:hAnsi="Arial"/>
                <w:bCs/>
                <w:sz w:val="18"/>
                <w:szCs w:val="18"/>
              </w:rPr>
              <w:t>from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 date of invoice.</w:t>
            </w:r>
          </w:p>
        </w:tc>
      </w:tr>
      <w:tr w:rsidR="0045161A" w:rsidRPr="001214AD" w:rsidTr="00F13EAC">
        <w:tc>
          <w:tcPr>
            <w:tcW w:w="549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5161A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 xml:space="preserve">Name:  </w:t>
            </w:r>
            <w:r w:rsidR="00A756E1">
              <w:rPr>
                <w:rFonts w:ascii="Arial" w:eastAsia="Times New Roman" w:hAnsi="Arial"/>
                <w:bCs/>
                <w:sz w:val="18"/>
                <w:szCs w:val="18"/>
              </w:rPr>
              <w:t>VINAY KUKREJA</w:t>
            </w:r>
          </w:p>
          <w:p w:rsidR="00E57173" w:rsidRPr="001214AD" w:rsidRDefault="00E57173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5161A" w:rsidRPr="001214AD" w:rsidRDefault="00E57173" w:rsidP="00D84809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Title</w:t>
            </w:r>
            <w:r w:rsidR="00A756E1">
              <w:rPr>
                <w:rFonts w:ascii="Arial" w:eastAsia="Times New Roman" w:hAnsi="Arial"/>
                <w:bCs/>
                <w:sz w:val="18"/>
                <w:szCs w:val="18"/>
              </w:rPr>
              <w:t xml:space="preserve"> CO-FOUNDER</w:t>
            </w:r>
          </w:p>
        </w:tc>
      </w:tr>
      <w:tr w:rsidR="00187B18" w:rsidRPr="001214AD" w:rsidTr="001214AD">
        <w:tc>
          <w:tcPr>
            <w:tcW w:w="110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5161A" w:rsidRDefault="0045161A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</w:p>
          <w:p w:rsidR="00187B18" w:rsidRPr="001214AD" w:rsidRDefault="00187B18" w:rsidP="00D84809">
            <w:pPr>
              <w:spacing w:after="60"/>
              <w:rPr>
                <w:rFonts w:ascii="Arial" w:eastAsia="Times New Roman" w:hAnsi="Arial"/>
                <w:b/>
                <w:bCs/>
                <w:sz w:val="20"/>
              </w:rPr>
            </w:pPr>
            <w:r w:rsidRPr="001214AD">
              <w:rPr>
                <w:rFonts w:ascii="Arial" w:eastAsia="Times New Roman" w:hAnsi="Arial"/>
                <w:b/>
                <w:bCs/>
                <w:sz w:val="20"/>
              </w:rPr>
              <w:t>REQUISITIONER DECLARATION (</w:t>
            </w:r>
            <w:r w:rsidR="00D84809" w:rsidRPr="00F13EAC">
              <w:rPr>
                <w:rFonts w:ascii="Arial" w:eastAsia="Times New Roman" w:hAnsi="Arial"/>
                <w:b/>
                <w:bCs/>
                <w:sz w:val="20"/>
                <w:highlight w:val="yellow"/>
              </w:rPr>
              <w:t>To be completed by Misys’ requestor</w:t>
            </w:r>
            <w:r w:rsidRPr="001214AD">
              <w:rPr>
                <w:rFonts w:ascii="Arial" w:eastAsia="Times New Roman" w:hAnsi="Arial"/>
                <w:b/>
                <w:bCs/>
                <w:sz w:val="20"/>
              </w:rPr>
              <w:t>)</w:t>
            </w:r>
          </w:p>
        </w:tc>
      </w:tr>
      <w:tr w:rsidR="00187B18" w:rsidRPr="001214AD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1214AD" w:rsidRDefault="00187B18" w:rsidP="00A11AF3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you checked the contracted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 list for a suitable existing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(check box to confirm)  </w:t>
            </w:r>
            <w:r w:rsidR="00A11AF3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7"/>
            <w:r w:rsidR="00A11AF3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A11AF3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</w:r>
            <w:r w:rsidR="00A11AF3">
              <w:rPr>
                <w:rFonts w:ascii="Arial" w:eastAsia="Times New Roman" w:hAnsi="Arial"/>
                <w:bCs/>
                <w:sz w:val="18"/>
                <w:szCs w:val="18"/>
                <w:shd w:val="clear" w:color="auto" w:fill="FFFF99"/>
              </w:rPr>
              <w:fldChar w:fldCharType="end"/>
            </w:r>
            <w:bookmarkEnd w:id="0"/>
          </w:p>
        </w:tc>
      </w:tr>
      <w:tr w:rsidR="00187B18" w:rsidRPr="001214AD" w:rsidTr="001214AD">
        <w:tc>
          <w:tcPr>
            <w:tcW w:w="1102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D84809" w:rsidRDefault="00187B18" w:rsidP="00A11AF3">
            <w:pPr>
              <w:spacing w:after="60"/>
              <w:rPr>
                <w:rFonts w:ascii="Arial" w:eastAsia="Times New Roman" w:hAnsi="Arial"/>
                <w:bCs/>
                <w:sz w:val="18"/>
                <w:szCs w:val="18"/>
                <w:shd w:val="clear" w:color="auto" w:fill="C0C0C0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Why is this purchase not possible from an existing </w:t>
            </w:r>
            <w:r w:rsidR="00D84809">
              <w:rPr>
                <w:rFonts w:ascii="Arial" w:eastAsia="Times New Roman" w:hAnsi="Arial"/>
                <w:bCs/>
                <w:sz w:val="18"/>
                <w:szCs w:val="18"/>
              </w:rPr>
              <w:t>Misys</w:t>
            </w:r>
            <w:r w:rsidR="00A256C8">
              <w:rPr>
                <w:rFonts w:ascii="Arial" w:eastAsia="Times New Roman" w:hAnsi="Arial"/>
                <w:bCs/>
                <w:sz w:val="18"/>
                <w:szCs w:val="18"/>
              </w:rPr>
              <w:t xml:space="preserve"> </w:t>
            </w:r>
            <w:r w:rsidR="00652259"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?  </w:t>
            </w:r>
            <w:r w:rsidR="00A11AF3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Lower quote received from this vendor"/>
                  </w:textInput>
                </w:ffData>
              </w:fldChar>
            </w:r>
            <w:bookmarkStart w:id="1" w:name="Text1"/>
            <w:r w:rsidR="00A11AF3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A11AF3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A11AF3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A11AF3">
              <w:rPr>
                <w:rFonts w:ascii="Arial" w:eastAsia="Times New Roman" w:hAnsi="Arial"/>
                <w:b/>
                <w:bCs/>
                <w:noProof/>
                <w:sz w:val="22"/>
                <w:szCs w:val="22"/>
                <w:shd w:val="clear" w:color="auto" w:fill="FFFF99"/>
              </w:rPr>
              <w:t>Lower quote received from this vendor</w:t>
            </w:r>
            <w:r w:rsidR="00A11AF3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  <w:bookmarkEnd w:id="1"/>
          </w:p>
        </w:tc>
      </w:tr>
      <w:tr w:rsidR="00187B18" w:rsidRPr="001214AD" w:rsidTr="00D84809">
        <w:tc>
          <w:tcPr>
            <w:tcW w:w="563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1214AD" w:rsidRDefault="00D84809" w:rsidP="00D84809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>
              <w:rPr>
                <w:rFonts w:ascii="Arial" w:eastAsia="Times New Roman" w:hAnsi="Arial"/>
                <w:bCs/>
                <w:sz w:val="18"/>
                <w:szCs w:val="18"/>
              </w:rPr>
              <w:t>Function and role</w:t>
            </w:r>
            <w:r w:rsidR="00187B18"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:  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46316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846316"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53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7B18" w:rsidRPr="001214AD" w:rsidRDefault="00D84809" w:rsidP="00A11AF3">
            <w:pPr>
              <w:tabs>
                <w:tab w:val="left" w:pos="9135"/>
              </w:tabs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Have bank details been attached on </w:t>
            </w:r>
            <w:r>
              <w:rPr>
                <w:rFonts w:ascii="Arial" w:eastAsia="Times New Roman" w:hAnsi="Arial"/>
                <w:bCs/>
                <w:sz w:val="18"/>
                <w:szCs w:val="18"/>
              </w:rPr>
              <w:t>Vendor</w:t>
            </w: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s’ headed notepaper?  Yes </w:t>
            </w:r>
            <w:bookmarkStart w:id="2" w:name="_GoBack"/>
            <w:r w:rsidR="00A11AF3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4"/>
            <w:r w:rsidR="00A11AF3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A11AF3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="00A11AF3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  <w:bookmarkEnd w:id="3"/>
            <w:bookmarkEnd w:id="2"/>
            <w:r w:rsidRPr="001214AD">
              <w:rPr>
                <w:rFonts w:ascii="Arial" w:eastAsia="Times New Roman" w:hAnsi="Arial" w:cs="Arial"/>
                <w:sz w:val="18"/>
                <w:szCs w:val="18"/>
              </w:rPr>
              <w:t xml:space="preserve">   No </w:t>
            </w:r>
            <w:r w:rsidR="00032850"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instrText xml:space="preserve"> FORMCHECKBOX </w:instrText>
            </w:r>
            <w:r w:rsidR="00A11AF3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</w:r>
            <w:r w:rsidR="00A11AF3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separate"/>
            </w:r>
            <w:r w:rsidR="00032850" w:rsidRPr="001214AD">
              <w:rPr>
                <w:rFonts w:ascii="Arial" w:eastAsia="Times New Roman" w:hAnsi="Arial" w:cs="Arial"/>
                <w:sz w:val="18"/>
                <w:szCs w:val="18"/>
                <w:shd w:val="clear" w:color="auto" w:fill="FFFF99"/>
              </w:rPr>
              <w:fldChar w:fldCharType="end"/>
            </w:r>
          </w:p>
        </w:tc>
      </w:tr>
      <w:tr w:rsidR="00DB0085" w:rsidRPr="001214AD" w:rsidTr="00D81890">
        <w:tc>
          <w:tcPr>
            <w:tcW w:w="825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085" w:rsidRPr="001214AD" w:rsidRDefault="00DB0085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Form submitted by (First &amp; Surname): 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  <w:tc>
          <w:tcPr>
            <w:tcW w:w="2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085" w:rsidRPr="001214AD" w:rsidRDefault="00DB0085" w:rsidP="001214AD">
            <w:pPr>
              <w:rPr>
                <w:rFonts w:ascii="Arial" w:eastAsia="Times New Roman" w:hAnsi="Arial"/>
                <w:bCs/>
                <w:sz w:val="18"/>
                <w:szCs w:val="18"/>
              </w:rPr>
            </w:pPr>
            <w:r w:rsidRPr="001214AD">
              <w:rPr>
                <w:rFonts w:ascii="Arial" w:eastAsia="Times New Roman" w:hAnsi="Arial"/>
                <w:bCs/>
                <w:sz w:val="18"/>
                <w:szCs w:val="18"/>
              </w:rPr>
              <w:t xml:space="preserve">Date:  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instrText xml:space="preserve"> FORMTEXT </w:instrTex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separate"/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Pr="001214AD">
              <w:rPr>
                <w:rFonts w:ascii="MS Mincho" w:eastAsia="MS Mincho" w:hAnsi="MS Mincho" w:cs="MS Mincho" w:hint="eastAsia"/>
                <w:b/>
                <w:bCs/>
                <w:sz w:val="22"/>
                <w:szCs w:val="22"/>
                <w:shd w:val="clear" w:color="auto" w:fill="FFFF99"/>
              </w:rPr>
              <w:t> </w:t>
            </w:r>
            <w:r w:rsidR="00032850" w:rsidRPr="001214AD">
              <w:rPr>
                <w:rFonts w:ascii="Arial" w:eastAsia="Times New Roman" w:hAnsi="Arial"/>
                <w:b/>
                <w:bCs/>
                <w:sz w:val="22"/>
                <w:szCs w:val="22"/>
                <w:shd w:val="clear" w:color="auto" w:fill="FFFF99"/>
              </w:rPr>
              <w:fldChar w:fldCharType="end"/>
            </w:r>
          </w:p>
        </w:tc>
      </w:tr>
    </w:tbl>
    <w:p w:rsidR="00FC5095" w:rsidRPr="005746E0" w:rsidRDefault="00FC5095" w:rsidP="00187B18"/>
    <w:sectPr w:rsidR="00FC5095" w:rsidRPr="005746E0" w:rsidSect="00CE6B4B">
      <w:type w:val="continuous"/>
      <w:pgSz w:w="11899" w:h="16838"/>
      <w:pgMar w:top="567" w:right="567" w:bottom="426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D4ED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D67F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A6E2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CB23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C25B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4C5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E225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5E7C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827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88F6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B7A35"/>
    <w:rsid w:val="00007613"/>
    <w:rsid w:val="00013CC4"/>
    <w:rsid w:val="00022650"/>
    <w:rsid w:val="00032850"/>
    <w:rsid w:val="00056182"/>
    <w:rsid w:val="0007276C"/>
    <w:rsid w:val="000819F3"/>
    <w:rsid w:val="000C4976"/>
    <w:rsid w:val="001214AD"/>
    <w:rsid w:val="00172C1E"/>
    <w:rsid w:val="00187B18"/>
    <w:rsid w:val="001B4276"/>
    <w:rsid w:val="001E64BC"/>
    <w:rsid w:val="00242C35"/>
    <w:rsid w:val="002559DC"/>
    <w:rsid w:val="00265EDC"/>
    <w:rsid w:val="002A750B"/>
    <w:rsid w:val="002F2710"/>
    <w:rsid w:val="0039316B"/>
    <w:rsid w:val="00406EE5"/>
    <w:rsid w:val="00430016"/>
    <w:rsid w:val="0044367A"/>
    <w:rsid w:val="0045161A"/>
    <w:rsid w:val="00477D72"/>
    <w:rsid w:val="0054020A"/>
    <w:rsid w:val="00554B78"/>
    <w:rsid w:val="005746E0"/>
    <w:rsid w:val="005E01FE"/>
    <w:rsid w:val="005E3262"/>
    <w:rsid w:val="00652259"/>
    <w:rsid w:val="00656581"/>
    <w:rsid w:val="006A7A3A"/>
    <w:rsid w:val="0076779C"/>
    <w:rsid w:val="0079432B"/>
    <w:rsid w:val="007B7A35"/>
    <w:rsid w:val="00846316"/>
    <w:rsid w:val="008A2BEE"/>
    <w:rsid w:val="00913F01"/>
    <w:rsid w:val="00917AA6"/>
    <w:rsid w:val="00932517"/>
    <w:rsid w:val="009D3C78"/>
    <w:rsid w:val="00A11AF3"/>
    <w:rsid w:val="00A210C0"/>
    <w:rsid w:val="00A256C8"/>
    <w:rsid w:val="00A62C5F"/>
    <w:rsid w:val="00A756E1"/>
    <w:rsid w:val="00A76F6F"/>
    <w:rsid w:val="00A84DB7"/>
    <w:rsid w:val="00AA0F13"/>
    <w:rsid w:val="00AD7D6C"/>
    <w:rsid w:val="00AF4211"/>
    <w:rsid w:val="00B85426"/>
    <w:rsid w:val="00BA7B9D"/>
    <w:rsid w:val="00BD5750"/>
    <w:rsid w:val="00C45162"/>
    <w:rsid w:val="00C53E52"/>
    <w:rsid w:val="00C55E8F"/>
    <w:rsid w:val="00C75E6B"/>
    <w:rsid w:val="00C92079"/>
    <w:rsid w:val="00CE6B4B"/>
    <w:rsid w:val="00D31F43"/>
    <w:rsid w:val="00D84809"/>
    <w:rsid w:val="00DA170A"/>
    <w:rsid w:val="00DB0085"/>
    <w:rsid w:val="00DC05D0"/>
    <w:rsid w:val="00DD3323"/>
    <w:rsid w:val="00E57173"/>
    <w:rsid w:val="00F06433"/>
    <w:rsid w:val="00F13EAC"/>
    <w:rsid w:val="00F25F45"/>
    <w:rsid w:val="00F64E89"/>
    <w:rsid w:val="00F77934"/>
    <w:rsid w:val="00F92F11"/>
    <w:rsid w:val="00FC5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285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032850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032850"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032850"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leGrid">
    <w:name w:val="Table Grid"/>
    <w:basedOn w:val="TableNormal"/>
    <w:rsid w:val="004436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BalloonText">
    <w:name w:val="Balloon Text"/>
    <w:basedOn w:val="Normal"/>
    <w:semiHidden/>
    <w:rsid w:val="001B42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F271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spacing w:after="80"/>
      <w:ind w:right="5670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6433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4"/>
      <w:lang w:eastAsia="en-GB"/>
    </w:rPr>
  </w:style>
  <w:style w:type="table" w:styleId="TableGrid">
    <w:name w:val="Table Grid"/>
    <w:basedOn w:val="TableNormal"/>
    <w:rsid w:val="0044367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4367A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4367A"/>
    <w:rPr>
      <w:rFonts w:ascii="Arial" w:eastAsia="Times New Roman" w:hAnsi="Arial"/>
      <w:b/>
      <w:bCs/>
      <w:sz w:val="20"/>
      <w:lang w:eastAsia="en-GB"/>
    </w:rPr>
  </w:style>
  <w:style w:type="paragraph" w:styleId="BalloonText">
    <w:name w:val="Balloon Text"/>
    <w:basedOn w:val="Normal"/>
    <w:semiHidden/>
    <w:rsid w:val="001B4276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F27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ucyosjg\Local%20Settings\Temporary%20Internet%20Files\OLK20\Fax_cover_12address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71E8DB3154D48B87D005962F731EF" ma:contentTypeVersion="6" ma:contentTypeDescription="Create a new document." ma:contentTypeScope="" ma:versionID="d1120b75c74b09fcd24d59954d1441d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b878a0fb81fcf51d2a17a069fa2a5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7398FD-5859-4949-A1C6-0B6A4FBCE2F9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C499F3A-56A3-45F2-860E-E939DE55A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01B35-8784-4056-9176-6B041D06A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Fax_cover_12address1</Template>
  <TotalTime>6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Misys New Supplier Form</vt:lpstr>
    </vt:vector>
  </TitlesOfParts>
  <Company>UCL</Company>
  <LinksUpToDate>false</LinksUpToDate>
  <CharactersWithSpaces>2354</CharactersWithSpaces>
  <SharedDoc>false</SharedDoc>
  <HLinks>
    <vt:vector size="24" baseType="variant">
      <vt:variant>
        <vt:i4>4063318</vt:i4>
      </vt:variant>
      <vt:variant>
        <vt:i4>22</vt:i4>
      </vt:variant>
      <vt:variant>
        <vt:i4>0</vt:i4>
      </vt:variant>
      <vt:variant>
        <vt:i4>5</vt:i4>
      </vt:variant>
      <vt:variant>
        <vt:lpwstr>http://www.ucl.ac.uk/finance/secure/fin_sys/taxquest.doc</vt:lpwstr>
      </vt:variant>
      <vt:variant>
        <vt:lpwstr/>
      </vt:variant>
      <vt:variant>
        <vt:i4>7209011</vt:i4>
      </vt:variant>
      <vt:variant>
        <vt:i4>19</vt:i4>
      </vt:variant>
      <vt:variant>
        <vt:i4>0</vt:i4>
      </vt:variant>
      <vt:variant>
        <vt:i4>5</vt:i4>
      </vt:variant>
      <vt:variant>
        <vt:lpwstr>http://www.ucl.ac.uk/finance/secure/fin_acc/self_employment.html</vt:lpwstr>
      </vt:variant>
      <vt:variant>
        <vt:lpwstr/>
      </vt:variant>
      <vt:variant>
        <vt:i4>524357</vt:i4>
      </vt:variant>
      <vt:variant>
        <vt:i4>3</vt:i4>
      </vt:variant>
      <vt:variant>
        <vt:i4>0</vt:i4>
      </vt:variant>
      <vt:variant>
        <vt:i4>5</vt:i4>
      </vt:variant>
      <vt:variant>
        <vt:lpwstr>http://www.procurement.ucl.ac.uk/</vt:lpwstr>
      </vt:variant>
      <vt:variant>
        <vt:lpwstr/>
      </vt:variant>
      <vt:variant>
        <vt:i4>8257536</vt:i4>
      </vt:variant>
      <vt:variant>
        <vt:i4>0</vt:i4>
      </vt:variant>
      <vt:variant>
        <vt:i4>0</vt:i4>
      </vt:variant>
      <vt:variant>
        <vt:i4>5</vt:i4>
      </vt:variant>
      <vt:variant>
        <vt:lpwstr>mailto:newsuppliers@ucl.ac.uk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Misys New Supplier Form</dc:title>
  <dc:creator>"Howard T" &lt;howard_th@hotmail.com&gt;</dc:creator>
  <cp:lastModifiedBy>Albuquerque, Beverly</cp:lastModifiedBy>
  <cp:revision>4</cp:revision>
  <cp:lastPrinted>2016-01-27T10:42:00Z</cp:lastPrinted>
  <dcterms:created xsi:type="dcterms:W3CDTF">2016-01-27T10:46:00Z</dcterms:created>
  <dcterms:modified xsi:type="dcterms:W3CDTF">2016-01-29T13:25:00Z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0x01010000171E8DB3154D48B87D005962F731EF</vt:lpwstr>
  </property>
</Properties>
</file>