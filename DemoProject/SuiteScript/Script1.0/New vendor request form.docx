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CAAC2" w14:textId="77777777" w:rsidR="00B85426" w:rsidRPr="006A7A3A" w:rsidRDefault="00A62C5F" w:rsidP="00477D72">
      <w:pPr>
        <w:rPr>
          <w:rFonts w:ascii="Arial" w:hAnsi="Arial"/>
          <w:b/>
          <w:szCs w:val="24"/>
        </w:rPr>
      </w:pPr>
      <w:r>
        <w:rPr>
          <w:rFonts w:ascii="Arial" w:hAnsi="Arial"/>
          <w:b/>
          <w:noProof/>
          <w:szCs w:val="24"/>
          <w:lang w:val="en-US" w:eastAsia="zh-TW"/>
        </w:rPr>
        <w:drawing>
          <wp:inline distT="0" distB="0" distL="0" distR="0" wp14:anchorId="7AFCAB11" wp14:editId="7AFCAB12">
            <wp:extent cx="1056794" cy="43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ys_Logo_strap_90Bl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18" cy="4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Cs w:val="24"/>
        </w:rPr>
        <w:tab/>
      </w:r>
      <w:r>
        <w:rPr>
          <w:rFonts w:ascii="Arial" w:hAnsi="Arial"/>
          <w:b/>
          <w:szCs w:val="24"/>
        </w:rPr>
        <w:tab/>
        <w:t xml:space="preserve">New </w:t>
      </w:r>
      <w:r w:rsidR="00652259">
        <w:rPr>
          <w:rFonts w:ascii="Arial" w:hAnsi="Arial"/>
          <w:b/>
          <w:szCs w:val="24"/>
        </w:rPr>
        <w:t>Vendor</w:t>
      </w:r>
      <w:r>
        <w:rPr>
          <w:rFonts w:ascii="Arial" w:hAnsi="Arial"/>
          <w:b/>
          <w:szCs w:val="24"/>
        </w:rPr>
        <w:t xml:space="preserve"> Request Form</w:t>
      </w:r>
    </w:p>
    <w:p w14:paraId="7AFCAAC3" w14:textId="77777777" w:rsidR="00B85426" w:rsidRPr="00187B18" w:rsidRDefault="00B85426" w:rsidP="00B85426">
      <w:pPr>
        <w:ind w:left="3969" w:hanging="3969"/>
        <w:rPr>
          <w:rFonts w:ascii="Arial" w:hAnsi="Arial"/>
          <w:b/>
          <w:sz w:val="10"/>
          <w:szCs w:val="10"/>
        </w:rPr>
      </w:pPr>
    </w:p>
    <w:p w14:paraId="7AFCAAC4" w14:textId="77777777" w:rsidR="00F77934" w:rsidRDefault="00F77934" w:rsidP="00187B18">
      <w:pPr>
        <w:rPr>
          <w:rFonts w:ascii="Arial" w:hAnsi="Arial"/>
          <w:sz w:val="20"/>
        </w:rPr>
      </w:pPr>
      <w:r w:rsidRPr="00283E3A">
        <w:rPr>
          <w:rFonts w:ascii="Arial" w:hAnsi="Arial"/>
          <w:b/>
          <w:sz w:val="20"/>
        </w:rPr>
        <w:t>All fields are mandatory</w:t>
      </w:r>
      <w:r>
        <w:rPr>
          <w:rFonts w:ascii="Arial" w:hAnsi="Arial"/>
          <w:b/>
          <w:sz w:val="20"/>
        </w:rPr>
        <w:t xml:space="preserve"> </w:t>
      </w:r>
      <w:r w:rsidRPr="00283E3A">
        <w:rPr>
          <w:rFonts w:ascii="Arial" w:hAnsi="Arial"/>
          <w:sz w:val="20"/>
        </w:rPr>
        <w:t xml:space="preserve">unless stated otherwise, incomplete forms will be returned to </w:t>
      </w:r>
      <w:r w:rsidR="00D84809">
        <w:rPr>
          <w:rFonts w:ascii="Arial" w:hAnsi="Arial"/>
          <w:sz w:val="20"/>
        </w:rPr>
        <w:t>Misys’</w:t>
      </w:r>
      <w:r w:rsidRPr="00283E3A">
        <w:rPr>
          <w:rFonts w:ascii="Arial" w:hAnsi="Arial"/>
          <w:sz w:val="20"/>
        </w:rPr>
        <w:t xml:space="preserve"> requester.</w:t>
      </w:r>
      <w:r w:rsidR="00A62C5F" w:rsidRPr="00A62C5F">
        <w:t xml:space="preserve"> </w:t>
      </w:r>
      <w:r w:rsidR="00A62C5F" w:rsidRPr="00A62C5F">
        <w:rPr>
          <w:rFonts w:ascii="Arial" w:hAnsi="Arial"/>
          <w:sz w:val="20"/>
        </w:rPr>
        <w:t xml:space="preserve">Completed forms must be submitted </w:t>
      </w:r>
      <w:r w:rsidR="00652259">
        <w:rPr>
          <w:rFonts w:ascii="Arial" w:hAnsi="Arial"/>
          <w:sz w:val="20"/>
        </w:rPr>
        <w:t>by the Misys requestor to Misys</w:t>
      </w:r>
      <w:r w:rsidR="00A62C5F" w:rsidRPr="00A62C5F">
        <w:rPr>
          <w:rFonts w:ascii="Arial" w:hAnsi="Arial"/>
          <w:sz w:val="20"/>
        </w:rPr>
        <w:t xml:space="preserve"> Procurement </w:t>
      </w:r>
      <w:r w:rsidR="00652259">
        <w:rPr>
          <w:rFonts w:ascii="Arial" w:hAnsi="Arial"/>
          <w:sz w:val="20"/>
        </w:rPr>
        <w:t>by</w:t>
      </w:r>
      <w:r w:rsidR="00A62C5F" w:rsidRPr="00A62C5F">
        <w:rPr>
          <w:rFonts w:ascii="Arial" w:hAnsi="Arial"/>
          <w:sz w:val="20"/>
        </w:rPr>
        <w:t xml:space="preserve"> email</w:t>
      </w:r>
      <w:r w:rsidR="00D84809">
        <w:rPr>
          <w:rFonts w:ascii="Arial" w:hAnsi="Arial"/>
          <w:sz w:val="20"/>
        </w:rPr>
        <w:t>:</w:t>
      </w:r>
      <w:r w:rsidR="00A62C5F" w:rsidRPr="00A62C5F">
        <w:rPr>
          <w:rFonts w:ascii="Arial" w:hAnsi="Arial"/>
          <w:sz w:val="20"/>
        </w:rPr>
        <w:t xml:space="preserve"> Misys.purchasing@misys.com.  </w:t>
      </w:r>
    </w:p>
    <w:p w14:paraId="7AFCAAC5" w14:textId="77777777" w:rsidR="00A62C5F" w:rsidRPr="002559DC" w:rsidRDefault="00A62C5F" w:rsidP="00187B18">
      <w:pPr>
        <w:rPr>
          <w:rFonts w:ascii="Arial" w:hAnsi="Arial"/>
          <w:b/>
          <w:sz w:val="16"/>
          <w:szCs w:val="16"/>
        </w:rPr>
      </w:pPr>
    </w:p>
    <w:tbl>
      <w:tblPr>
        <w:tblpPr w:leftFromText="180" w:rightFromText="180" w:vertAnchor="text" w:horzAnchor="margin" w:tblpY="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F77934" w:rsidRPr="001214AD" w14:paraId="7AFCAAC7" w14:textId="77777777" w:rsidTr="00652259">
        <w:tc>
          <w:tcPr>
            <w:tcW w:w="11023" w:type="dxa"/>
            <w:shd w:val="clear" w:color="auto" w:fill="auto"/>
          </w:tcPr>
          <w:p w14:paraId="7AFCAAC6" w14:textId="77777777" w:rsidR="00F77934" w:rsidRPr="001214AD" w:rsidRDefault="00F77934" w:rsidP="001214AD">
            <w:pPr>
              <w:rPr>
                <w:rFonts w:ascii="Arial" w:eastAsia="Times New Roman" w:hAnsi="Arial"/>
                <w:b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/>
                <w:bCs/>
                <w:sz w:val="18"/>
                <w:szCs w:val="18"/>
              </w:rPr>
              <w:t>IMPORTANT - PLEASE NOTE:</w:t>
            </w:r>
          </w:p>
        </w:tc>
      </w:tr>
      <w:tr w:rsidR="00F77934" w:rsidRPr="001214AD" w14:paraId="7AFCAAC9" w14:textId="77777777" w:rsidTr="00652259">
        <w:tc>
          <w:tcPr>
            <w:tcW w:w="11023" w:type="dxa"/>
            <w:shd w:val="clear" w:color="auto" w:fill="auto"/>
          </w:tcPr>
          <w:p w14:paraId="7AFCAAC8" w14:textId="77777777" w:rsidR="00F77934" w:rsidRPr="001214AD" w:rsidRDefault="00F77934" w:rsidP="001214AD">
            <w:pPr>
              <w:ind w:left="240" w:hanging="240"/>
              <w:rPr>
                <w:rFonts w:ascii="Arial" w:eastAsia="Times New Roman" w:hAnsi="Arial"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sz w:val="18"/>
                <w:szCs w:val="18"/>
              </w:rPr>
              <w:t>1.</w:t>
            </w:r>
            <w:r w:rsidRPr="001214AD">
              <w:rPr>
                <w:rFonts w:ascii="Arial" w:eastAsia="Times New Roman" w:hAnsi="Arial"/>
                <w:sz w:val="18"/>
                <w:szCs w:val="18"/>
              </w:rPr>
              <w:tab/>
            </w:r>
            <w:r w:rsidRPr="001214AD">
              <w:rPr>
                <w:rFonts w:ascii="Arial" w:eastAsia="Times New Roman" w:hAnsi="Arial"/>
                <w:b/>
                <w:sz w:val="18"/>
                <w:szCs w:val="18"/>
              </w:rPr>
              <w:t>Approval is not automa</w:t>
            </w:r>
            <w:r w:rsidR="00A62C5F">
              <w:rPr>
                <w:rFonts w:ascii="Arial" w:eastAsia="Times New Roman" w:hAnsi="Arial"/>
                <w:b/>
                <w:sz w:val="18"/>
                <w:szCs w:val="18"/>
              </w:rPr>
              <w:t>tic</w:t>
            </w:r>
          </w:p>
        </w:tc>
      </w:tr>
      <w:tr w:rsidR="00F77934" w:rsidRPr="001214AD" w14:paraId="7AFCAACB" w14:textId="77777777" w:rsidTr="00652259">
        <w:tc>
          <w:tcPr>
            <w:tcW w:w="11023" w:type="dxa"/>
            <w:shd w:val="clear" w:color="auto" w:fill="auto"/>
          </w:tcPr>
          <w:p w14:paraId="7AFCAACA" w14:textId="77777777" w:rsidR="00F77934" w:rsidRPr="001214AD" w:rsidRDefault="00A62C5F" w:rsidP="00652259">
            <w:pPr>
              <w:ind w:left="240" w:hanging="24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ab/>
            </w:r>
            <w:r w:rsidR="00652259"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V</w:t>
            </w:r>
            <w:r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endors</w:t>
            </w:r>
            <w:r w:rsidR="00F77934" w:rsidRPr="001214A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must provide written confirmation of their bank account and sort code on a company letter head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</w:tbl>
    <w:p w14:paraId="7AFCAACC" w14:textId="77777777" w:rsidR="007B7A35" w:rsidRPr="00187B18" w:rsidRDefault="007B7A35">
      <w:pPr>
        <w:jc w:val="center"/>
        <w:rPr>
          <w:rFonts w:ascii="Arial" w:hAnsi="Arial"/>
          <w:b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538"/>
        <w:gridCol w:w="16"/>
        <w:gridCol w:w="126"/>
        <w:gridCol w:w="2614"/>
        <w:gridCol w:w="2772"/>
      </w:tblGrid>
      <w:tr w:rsidR="0044367A" w:rsidRPr="001214AD" w14:paraId="7AFCAACE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CAACD" w14:textId="77777777" w:rsidR="0044367A" w:rsidRPr="001214AD" w:rsidRDefault="00652259" w:rsidP="001214AD">
            <w:pPr>
              <w:rPr>
                <w:rFonts w:ascii="Arial" w:eastAsia="Times New Roman" w:hAnsi="Arial"/>
                <w:b/>
                <w:bCs/>
                <w:sz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</w:rPr>
              <w:t>VENDOR</w:t>
            </w:r>
            <w:r w:rsidR="0044367A"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 DETAILS</w:t>
            </w:r>
            <w:r>
              <w:rPr>
                <w:rFonts w:ascii="Arial" w:eastAsia="Times New Roman" w:hAnsi="Arial"/>
                <w:b/>
                <w:bCs/>
                <w:sz w:val="20"/>
              </w:rPr>
              <w:t xml:space="preserve"> (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to be completed by the Vendor)</w:t>
            </w:r>
          </w:p>
        </w:tc>
      </w:tr>
      <w:tr w:rsidR="0044367A" w:rsidRPr="001214AD" w14:paraId="7AFCAAD1" w14:textId="77777777" w:rsidTr="001214AD">
        <w:tc>
          <w:tcPr>
            <w:tcW w:w="11023" w:type="dxa"/>
            <w:gridSpan w:val="6"/>
            <w:shd w:val="clear" w:color="auto" w:fill="auto"/>
          </w:tcPr>
          <w:p w14:paraId="7AFCAACF" w14:textId="77777777" w:rsidR="0044367A" w:rsidRDefault="0044367A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Full Name of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</w:p>
          <w:p w14:paraId="7AFCAAD0" w14:textId="5C638CFC" w:rsidR="00652259" w:rsidRPr="001214AD" w:rsidRDefault="00B11F6E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Sheraton Hong Kong Hotels And Towers</w:t>
            </w:r>
          </w:p>
        </w:tc>
      </w:tr>
      <w:tr w:rsidR="0044367A" w:rsidRPr="001214AD" w14:paraId="7AFCAAD3" w14:textId="77777777" w:rsidTr="001214AD">
        <w:trPr>
          <w:trHeight w:hRule="exact" w:val="468"/>
        </w:trPr>
        <w:tc>
          <w:tcPr>
            <w:tcW w:w="11023" w:type="dxa"/>
            <w:gridSpan w:val="6"/>
            <w:shd w:val="clear" w:color="auto" w:fill="auto"/>
          </w:tcPr>
          <w:p w14:paraId="35CD55B8" w14:textId="77777777" w:rsidR="0044367A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Brief description of goods / services provided: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</w:p>
          <w:p w14:paraId="7AFCAAD2" w14:textId="7223B8D4" w:rsidR="00B11F6E" w:rsidRPr="001214AD" w:rsidRDefault="00B11F6E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Hotel accommodation and meeting rooms</w:t>
            </w:r>
            <w:bookmarkStart w:id="0" w:name="_GoBack"/>
            <w:bookmarkEnd w:id="0"/>
          </w:p>
        </w:tc>
      </w:tr>
      <w:tr w:rsidR="00652259" w:rsidRPr="001214AD" w14:paraId="7AFCAAD6" w14:textId="77777777" w:rsidTr="001214AD">
        <w:tc>
          <w:tcPr>
            <w:tcW w:w="4957" w:type="dxa"/>
            <w:shd w:val="clear" w:color="auto" w:fill="auto"/>
          </w:tcPr>
          <w:p w14:paraId="7AFCAAD4" w14:textId="64AE6BE3" w:rsidR="00652259" w:rsidRPr="001214AD" w:rsidRDefault="00652259" w:rsidP="00677F1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Company Reg. No. </w:t>
            </w:r>
            <w:r w:rsidR="00677F18">
              <w:rPr>
                <w:rFonts w:ascii="Arial" w:eastAsia="Times New Roman" w:hAnsi="Arial"/>
                <w:bCs/>
                <w:sz w:val="18"/>
                <w:szCs w:val="18"/>
              </w:rPr>
              <w:t>02849614-002-11-14-7</w:t>
            </w:r>
          </w:p>
        </w:tc>
        <w:tc>
          <w:tcPr>
            <w:tcW w:w="6066" w:type="dxa"/>
            <w:gridSpan w:val="5"/>
            <w:shd w:val="clear" w:color="auto" w:fill="auto"/>
          </w:tcPr>
          <w:p w14:paraId="7AFCAAD5" w14:textId="7B0B221E" w:rsidR="00652259" w:rsidRPr="001214AD" w:rsidRDefault="00652259" w:rsidP="00CB087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VAT Reg. No.  </w:t>
            </w: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If applicable)</w:t>
            </w:r>
          </w:p>
        </w:tc>
      </w:tr>
      <w:tr w:rsidR="0044367A" w:rsidRPr="001214AD" w14:paraId="7AFCAAD9" w14:textId="77777777" w:rsidTr="001214AD">
        <w:tc>
          <w:tcPr>
            <w:tcW w:w="4957" w:type="dxa"/>
            <w:shd w:val="clear" w:color="auto" w:fill="auto"/>
          </w:tcPr>
          <w:p w14:paraId="7AFCAAD7" w14:textId="6D81F007" w:rsidR="0044367A" w:rsidRPr="001214AD" w:rsidRDefault="00652259" w:rsidP="00CB087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Service Tax Registration no.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="00CB0876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066" w:type="dxa"/>
            <w:gridSpan w:val="5"/>
            <w:shd w:val="clear" w:color="auto" w:fill="auto"/>
          </w:tcPr>
          <w:p w14:paraId="7AFCAAD8" w14:textId="2CE22751" w:rsidR="0044367A" w:rsidRPr="001214AD" w:rsidRDefault="00652259" w:rsidP="00CB087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PAN no. (</w:t>
            </w:r>
            <w:proofErr w:type="gramStart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applicable</w:t>
            </w:r>
            <w:proofErr w:type="gramEnd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only for India)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.  </w:t>
            </w:r>
          </w:p>
        </w:tc>
      </w:tr>
      <w:tr w:rsidR="0044367A" w:rsidRPr="001214AD" w14:paraId="7AFCAADC" w14:textId="77777777" w:rsidTr="001214AD">
        <w:tc>
          <w:tcPr>
            <w:tcW w:w="11023" w:type="dxa"/>
            <w:gridSpan w:val="6"/>
            <w:shd w:val="clear" w:color="auto" w:fill="auto"/>
          </w:tcPr>
          <w:p w14:paraId="5F76810B" w14:textId="77777777" w:rsidR="00B11F6E" w:rsidRDefault="0044367A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Office Address:</w:t>
            </w:r>
            <w:r w:rsidR="00B11F6E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  <w:p w14:paraId="7AFCAADB" w14:textId="4967AED3" w:rsidR="00E57173" w:rsidRPr="00B11F6E" w:rsidRDefault="00B11F6E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20 Nathan Road, </w:t>
            </w:r>
            <w:proofErr w:type="spellStart"/>
            <w:r>
              <w:rPr>
                <w:rFonts w:ascii="Arial" w:eastAsia="Times New Roman" w:hAnsi="Arial"/>
                <w:bCs/>
                <w:sz w:val="18"/>
                <w:szCs w:val="18"/>
              </w:rPr>
              <w:t>Tsim</w:t>
            </w:r>
            <w:proofErr w:type="spellEnd"/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Cs/>
                <w:sz w:val="18"/>
                <w:szCs w:val="18"/>
              </w:rPr>
              <w:t>Sha</w:t>
            </w:r>
            <w:proofErr w:type="spellEnd"/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Cs/>
                <w:sz w:val="18"/>
                <w:szCs w:val="18"/>
              </w:rPr>
              <w:t>Tsui</w:t>
            </w:r>
            <w:proofErr w:type="spellEnd"/>
            <w:r>
              <w:rPr>
                <w:rFonts w:ascii="Arial" w:eastAsia="Times New Roman" w:hAnsi="Arial"/>
                <w:bCs/>
                <w:sz w:val="18"/>
                <w:szCs w:val="18"/>
              </w:rPr>
              <w:t>, Kowloon, Hong Kong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</w:t>
            </w:r>
          </w:p>
        </w:tc>
      </w:tr>
      <w:tr w:rsidR="0044367A" w:rsidRPr="001214AD" w14:paraId="7AFCAADF" w14:textId="77777777" w:rsidTr="001214AD">
        <w:tc>
          <w:tcPr>
            <w:tcW w:w="11023" w:type="dxa"/>
            <w:gridSpan w:val="6"/>
            <w:shd w:val="clear" w:color="auto" w:fill="auto"/>
          </w:tcPr>
          <w:p w14:paraId="7AFCAADD" w14:textId="7BEDDC01" w:rsidR="0044367A" w:rsidRDefault="005746E0" w:rsidP="00E57173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>Address (if different to Office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 </w:t>
            </w:r>
          </w:p>
          <w:p w14:paraId="7AFCAADE" w14:textId="77777777" w:rsidR="00E57173" w:rsidRPr="001214AD" w:rsidRDefault="00E57173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14:paraId="7AFCAAE1" w14:textId="77777777" w:rsidTr="001214AD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AFCAAE0" w14:textId="156C6F13" w:rsidR="0044367A" w:rsidRPr="001214AD" w:rsidRDefault="0044367A" w:rsidP="00CB087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Purchase Ordering Address (if different to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Office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</w:t>
            </w:r>
          </w:p>
        </w:tc>
      </w:tr>
      <w:tr w:rsidR="00187B18" w:rsidRPr="001214AD" w14:paraId="7AFCAAE4" w14:textId="77777777" w:rsidTr="001214AD">
        <w:tc>
          <w:tcPr>
            <w:tcW w:w="5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FCAAE2" w14:textId="113CF052" w:rsidR="00187B18" w:rsidRPr="001214AD" w:rsidRDefault="00187B18" w:rsidP="00B11F6E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Telephone: </w:t>
            </w:r>
            <w:r w:rsidR="00B11F6E">
              <w:rPr>
                <w:rFonts w:ascii="Arial" w:eastAsia="Times New Roman" w:hAnsi="Arial"/>
                <w:bCs/>
                <w:sz w:val="18"/>
                <w:szCs w:val="18"/>
              </w:rPr>
              <w:t xml:space="preserve"> 2369 1111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55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FCAAE3" w14:textId="22B15F5B" w:rsidR="00187B18" w:rsidRPr="001214AD" w:rsidRDefault="00187B18" w:rsidP="00B11F6E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022650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B11F6E">
              <w:rPr>
                <w:rFonts w:ascii="Arial" w:eastAsia="Times New Roman" w:hAnsi="Arial"/>
                <w:bCs/>
                <w:sz w:val="18"/>
                <w:szCs w:val="18"/>
              </w:rPr>
              <w:t xml:space="preserve"> HKD</w:t>
            </w:r>
          </w:p>
        </w:tc>
      </w:tr>
      <w:tr w:rsidR="00187B18" w:rsidRPr="001214AD" w14:paraId="7AFCAAE7" w14:textId="77777777" w:rsidTr="001214AD">
        <w:tc>
          <w:tcPr>
            <w:tcW w:w="5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AE5" w14:textId="194AF8C1" w:rsidR="00187B18" w:rsidRPr="001214AD" w:rsidRDefault="00187B18" w:rsidP="00B11F6E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E-mail Address for Orders:</w:t>
            </w:r>
            <w:r w:rsidR="00B11F6E">
              <w:rPr>
                <w:rFonts w:ascii="Arial" w:eastAsia="Times New Roman" w:hAnsi="Arial"/>
                <w:bCs/>
                <w:sz w:val="18"/>
                <w:szCs w:val="18"/>
              </w:rPr>
              <w:t xml:space="preserve"> wendy.kwok@sheraton.com</w:t>
            </w:r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AE6" w14:textId="7528D4FA" w:rsidR="00187B18" w:rsidRPr="001214AD" w:rsidRDefault="00187B18" w:rsidP="00CB0876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Remittance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 Email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:  </w:t>
            </w:r>
          </w:p>
        </w:tc>
      </w:tr>
      <w:tr w:rsidR="0044367A" w:rsidRPr="001214AD" w14:paraId="7AFCAAEA" w14:textId="77777777" w:rsidTr="001214AD">
        <w:tc>
          <w:tcPr>
            <w:tcW w:w="54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FCAAE8" w14:textId="77777777" w:rsidR="0044367A" w:rsidRPr="001214AD" w:rsidRDefault="0044367A" w:rsidP="001214AD">
            <w:pPr>
              <w:rPr>
                <w:rFonts w:ascii="Arial" w:eastAsia="Times New Roman" w:hAnsi="Arial"/>
                <w:bCs/>
                <w:sz w:val="10"/>
                <w:szCs w:val="10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FCAAE9" w14:textId="77777777" w:rsidR="0044367A" w:rsidRPr="001214AD" w:rsidRDefault="0044367A" w:rsidP="001214AD">
            <w:pPr>
              <w:rPr>
                <w:rFonts w:ascii="Arial" w:eastAsia="Times New Roman" w:hAnsi="Arial"/>
                <w:bCs/>
                <w:sz w:val="20"/>
              </w:rPr>
            </w:pPr>
          </w:p>
        </w:tc>
      </w:tr>
      <w:tr w:rsidR="0044367A" w:rsidRPr="001214AD" w14:paraId="7AFCAAEC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FCAAEB" w14:textId="77777777" w:rsidR="0044367A" w:rsidRPr="001214AD" w:rsidRDefault="0044367A" w:rsidP="00D84809">
            <w:pPr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BANK &amp; CONTACT DETAILS 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(</w:t>
            </w:r>
            <w:r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>Must be supported by bank details on company letterhead</w:t>
            </w:r>
            <w:r w:rsidR="0079432B"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 xml:space="preserve"> emailed with form</w:t>
            </w:r>
            <w:r w:rsidR="00D84809">
              <w:rPr>
                <w:rFonts w:ascii="Arial" w:eastAsia="Times New Roman" w:hAnsi="Arial"/>
                <w:b/>
                <w:bCs/>
                <w:i/>
                <w:sz w:val="20"/>
              </w:rPr>
              <w:t>)</w:t>
            </w:r>
          </w:p>
        </w:tc>
      </w:tr>
      <w:tr w:rsidR="0044367A" w:rsidRPr="001214AD" w14:paraId="7AFCAAF1" w14:textId="77777777" w:rsidTr="001214AD">
        <w:tc>
          <w:tcPr>
            <w:tcW w:w="54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FCAAED" w14:textId="01E4CD34" w:rsidR="0044367A" w:rsidRDefault="0044367A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Name: </w:t>
            </w:r>
          </w:p>
          <w:p w14:paraId="7AFCAAEE" w14:textId="3679887F" w:rsidR="00187B18" w:rsidRPr="001214AD" w:rsidRDefault="00CB0876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The Hong Kong and Shanghai Banking Corporation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FCAAEF" w14:textId="1790F6EA" w:rsidR="00187B18" w:rsidRDefault="00187B18" w:rsidP="00187B18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Address (if foreign bank): </w:t>
            </w:r>
          </w:p>
          <w:p w14:paraId="7AFCAAF0" w14:textId="22402963" w:rsidR="0044367A" w:rsidRPr="00CB0876" w:rsidRDefault="00CB0876" w:rsidP="001214AD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B0876">
              <w:rPr>
                <w:rFonts w:ascii="Arial" w:eastAsia="Times New Roman" w:hAnsi="Arial" w:cs="Arial"/>
                <w:sz w:val="18"/>
                <w:szCs w:val="18"/>
              </w:rPr>
              <w:t>No. 1 Queen's Road central, Central Hong Kong</w:t>
            </w:r>
          </w:p>
        </w:tc>
      </w:tr>
      <w:tr w:rsidR="009D3C78" w:rsidRPr="001214AD" w14:paraId="7AFCAAF3" w14:textId="77777777" w:rsidTr="003B6069">
        <w:tc>
          <w:tcPr>
            <w:tcW w:w="11023" w:type="dxa"/>
            <w:gridSpan w:val="6"/>
            <w:shd w:val="clear" w:color="auto" w:fill="auto"/>
          </w:tcPr>
          <w:p w14:paraId="7AFCAAF2" w14:textId="44C161D8" w:rsidR="009D3C78" w:rsidRPr="001214AD" w:rsidRDefault="009D3C78" w:rsidP="00CB087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Account Holder’s Name: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CB0876">
              <w:rPr>
                <w:rFonts w:ascii="Arial" w:eastAsia="Times New Roman" w:hAnsi="Arial"/>
                <w:bCs/>
                <w:sz w:val="18"/>
                <w:szCs w:val="18"/>
              </w:rPr>
              <w:t xml:space="preserve"> Sheraton Hong Kong Hotel and Towers</w:t>
            </w:r>
          </w:p>
        </w:tc>
      </w:tr>
      <w:tr w:rsidR="00187B18" w:rsidRPr="001214AD" w14:paraId="7AFCAAF6" w14:textId="77777777" w:rsidTr="001214AD">
        <w:tc>
          <w:tcPr>
            <w:tcW w:w="5495" w:type="dxa"/>
            <w:gridSpan w:val="2"/>
            <w:shd w:val="clear" w:color="auto" w:fill="auto"/>
          </w:tcPr>
          <w:p w14:paraId="7AFCAAF4" w14:textId="12807590" w:rsidR="00187B18" w:rsidRPr="001214AD" w:rsidRDefault="00187B18" w:rsidP="00CB087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Sort Code (if UK account):  </w:t>
            </w:r>
          </w:p>
        </w:tc>
        <w:tc>
          <w:tcPr>
            <w:tcW w:w="5528" w:type="dxa"/>
            <w:gridSpan w:val="4"/>
            <w:shd w:val="clear" w:color="auto" w:fill="auto"/>
          </w:tcPr>
          <w:p w14:paraId="7AFCAAF5" w14:textId="3A7488DF" w:rsidR="00187B18" w:rsidRPr="001214AD" w:rsidRDefault="00187B18" w:rsidP="00CB087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Account Number: </w:t>
            </w:r>
            <w:r w:rsidR="00CB0876">
              <w:rPr>
                <w:rFonts w:ascii="Arial" w:eastAsia="Times New Roman" w:hAnsi="Arial"/>
                <w:bCs/>
                <w:sz w:val="18"/>
                <w:szCs w:val="18"/>
              </w:rPr>
              <w:t>511-036725-001</w:t>
            </w:r>
          </w:p>
        </w:tc>
      </w:tr>
      <w:tr w:rsidR="00187B18" w:rsidRPr="001214AD" w14:paraId="7AFCAAF9" w14:textId="77777777" w:rsidTr="001214AD">
        <w:trPr>
          <w:trHeight w:val="217"/>
        </w:trPr>
        <w:tc>
          <w:tcPr>
            <w:tcW w:w="5495" w:type="dxa"/>
            <w:gridSpan w:val="2"/>
            <w:shd w:val="clear" w:color="auto" w:fill="auto"/>
          </w:tcPr>
          <w:p w14:paraId="7AFCAAF7" w14:textId="3A7F733B" w:rsidR="00187B18" w:rsidRPr="00D84809" w:rsidRDefault="00187B18" w:rsidP="00CB0876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IBAN No</w:t>
            </w:r>
            <w:r w:rsidR="00022650">
              <w:rPr>
                <w:rFonts w:ascii="Arial" w:eastAsia="Times New Roman" w:hAnsi="Arial"/>
                <w:bCs/>
                <w:sz w:val="16"/>
                <w:szCs w:val="16"/>
              </w:rPr>
              <w:t xml:space="preserve"> 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528" w:type="dxa"/>
            <w:gridSpan w:val="4"/>
            <w:shd w:val="clear" w:color="auto" w:fill="auto"/>
          </w:tcPr>
          <w:p w14:paraId="7AFCAAF8" w14:textId="652ACA6F" w:rsidR="00187B18" w:rsidRPr="001214AD" w:rsidRDefault="00187B18" w:rsidP="00CB0876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Swift Code/BIC:</w:t>
            </w:r>
            <w:r w:rsidR="00022650" w:rsidRPr="00022650"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</w:tc>
      </w:tr>
      <w:tr w:rsidR="00187B18" w:rsidRPr="001214AD" w14:paraId="7AFCAAFC" w14:textId="77777777" w:rsidTr="001214AD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FCAAFA" w14:textId="35A4FC36" w:rsidR="00187B18" w:rsidRPr="001214AD" w:rsidRDefault="00187B18" w:rsidP="00CB0876">
            <w:pPr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Clearing Code/ABA (optional): </w:t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FCAAFB" w14:textId="33C6DED4" w:rsidR="00187B18" w:rsidRPr="001214AD" w:rsidRDefault="00187B18" w:rsidP="00CB0876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>:</w:t>
            </w:r>
            <w:r w:rsidR="00CB0876">
              <w:rPr>
                <w:rFonts w:ascii="Arial" w:eastAsia="Times New Roman" w:hAnsi="Arial"/>
                <w:bCs/>
                <w:sz w:val="18"/>
                <w:szCs w:val="18"/>
              </w:rPr>
              <w:t xml:space="preserve"> HKD</w:t>
            </w:r>
          </w:p>
        </w:tc>
      </w:tr>
      <w:tr w:rsidR="0045161A" w:rsidRPr="001214AD" w14:paraId="7AFCAAFE" w14:textId="77777777" w:rsidTr="00A633A2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AFCAAFD" w14:textId="589A752D" w:rsidR="0045161A" w:rsidRPr="001214AD" w:rsidRDefault="009D3C78" w:rsidP="00013CC4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By completing and returning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this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New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Request 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Form you are agreeing to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standard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terms of nett 60 days </w:t>
            </w:r>
            <w:r w:rsidR="00AA0F13">
              <w:rPr>
                <w:rFonts w:ascii="Arial" w:eastAsia="Times New Roman" w:hAnsi="Arial"/>
                <w:bCs/>
                <w:sz w:val="18"/>
                <w:szCs w:val="18"/>
              </w:rPr>
              <w:t>from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date of invoice.</w:t>
            </w:r>
          </w:p>
        </w:tc>
      </w:tr>
      <w:tr w:rsidR="0045161A" w:rsidRPr="001214AD" w14:paraId="7AFCAB02" w14:textId="77777777" w:rsidTr="00F92F11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FCAAFF" w14:textId="77777777" w:rsidR="0045161A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Name:  </w:t>
            </w:r>
          </w:p>
          <w:p w14:paraId="7AFCAB00" w14:textId="77777777"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FCAB01" w14:textId="77777777" w:rsidR="0045161A" w:rsidRPr="001214AD" w:rsidRDefault="00E57173" w:rsidP="00D8480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Title</w:t>
            </w:r>
          </w:p>
        </w:tc>
      </w:tr>
      <w:tr w:rsidR="00187B18" w:rsidRPr="001214AD" w14:paraId="7AFCAB05" w14:textId="77777777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FCAB03" w14:textId="77777777" w:rsidR="0045161A" w:rsidRDefault="0045161A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</w:p>
          <w:p w14:paraId="7AFCAB04" w14:textId="77777777" w:rsidR="00187B18" w:rsidRPr="001214AD" w:rsidRDefault="00187B18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>REQUISITIONER DECLARATION (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To be completed by Misys’ requestor</w:t>
            </w:r>
            <w:r w:rsidRPr="001214AD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</w:tc>
      </w:tr>
      <w:tr w:rsidR="00187B18" w:rsidRPr="001214AD" w14:paraId="7AFCAB07" w14:textId="77777777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AB06" w14:textId="77777777" w:rsidR="00187B18" w:rsidRPr="001214AD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you checked the contracted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list for a suitable existing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(check box to confirm)  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677F18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</w:r>
            <w:r w:rsidR="00677F18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separate"/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end"/>
            </w:r>
            <w:bookmarkEnd w:id="1"/>
          </w:p>
        </w:tc>
      </w:tr>
      <w:tr w:rsidR="00187B18" w:rsidRPr="001214AD" w14:paraId="7AFCAB09" w14:textId="77777777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AB08" w14:textId="77777777" w:rsidR="00187B18" w:rsidRPr="00D84809" w:rsidRDefault="00187B18" w:rsidP="001214AD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Why is this purchase not possible from an existing 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  <w:tr w:rsidR="00187B18" w:rsidRPr="001214AD" w14:paraId="7AFCAB0C" w14:textId="77777777" w:rsidTr="00D84809">
        <w:tc>
          <w:tcPr>
            <w:tcW w:w="56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B0A" w14:textId="77777777" w:rsidR="00187B18" w:rsidRPr="001214AD" w:rsidRDefault="00D84809" w:rsidP="00D84809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Function and role</w:t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B0B" w14:textId="77777777" w:rsidR="00187B18" w:rsidRPr="001214AD" w:rsidRDefault="00D84809" w:rsidP="001214AD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bank details been attached on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s’ headed notepaper?  Yes </w:t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677F18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677F18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  <w:r w:rsidRPr="001214AD">
              <w:rPr>
                <w:rFonts w:ascii="Arial" w:eastAsia="Times New Roman" w:hAnsi="Arial" w:cs="Arial"/>
                <w:sz w:val="18"/>
                <w:szCs w:val="18"/>
              </w:rPr>
              <w:t xml:space="preserve">   No </w:t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677F18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677F18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</w:p>
        </w:tc>
      </w:tr>
      <w:tr w:rsidR="00DB0085" w:rsidRPr="001214AD" w14:paraId="7AFCAB0F" w14:textId="77777777" w:rsidTr="00D81890">
        <w:tc>
          <w:tcPr>
            <w:tcW w:w="82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AB0D" w14:textId="77777777"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Form submitted by (First &amp; Surname): </w: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2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AB0E" w14:textId="77777777"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Date:  </w: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</w:tbl>
    <w:p w14:paraId="7AFCAB10" w14:textId="77777777" w:rsidR="00FC5095" w:rsidRPr="005746E0" w:rsidRDefault="00FC5095" w:rsidP="00187B18"/>
    <w:sectPr w:rsidR="00FC5095" w:rsidRPr="005746E0" w:rsidSect="00CE6B4B">
      <w:type w:val="continuous"/>
      <w:pgSz w:w="11899" w:h="16838"/>
      <w:pgMar w:top="567" w:right="567" w:bottom="426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D4E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D67F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A6E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B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C25B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4C5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E225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5E7C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82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8F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35"/>
    <w:rsid w:val="00007613"/>
    <w:rsid w:val="00013CC4"/>
    <w:rsid w:val="00022650"/>
    <w:rsid w:val="00056182"/>
    <w:rsid w:val="0007276C"/>
    <w:rsid w:val="000C4976"/>
    <w:rsid w:val="001214AD"/>
    <w:rsid w:val="00172C1E"/>
    <w:rsid w:val="00187B18"/>
    <w:rsid w:val="001B4276"/>
    <w:rsid w:val="001E64BC"/>
    <w:rsid w:val="00242C35"/>
    <w:rsid w:val="002559DC"/>
    <w:rsid w:val="00265EDC"/>
    <w:rsid w:val="002A750B"/>
    <w:rsid w:val="002F2710"/>
    <w:rsid w:val="0039316B"/>
    <w:rsid w:val="00406EE5"/>
    <w:rsid w:val="00430016"/>
    <w:rsid w:val="0044367A"/>
    <w:rsid w:val="0045161A"/>
    <w:rsid w:val="00477D72"/>
    <w:rsid w:val="0054020A"/>
    <w:rsid w:val="00554B78"/>
    <w:rsid w:val="005746E0"/>
    <w:rsid w:val="005E3262"/>
    <w:rsid w:val="00652259"/>
    <w:rsid w:val="00677F18"/>
    <w:rsid w:val="006A7A3A"/>
    <w:rsid w:val="0076779C"/>
    <w:rsid w:val="0079432B"/>
    <w:rsid w:val="007B7A35"/>
    <w:rsid w:val="00846316"/>
    <w:rsid w:val="008A2BEE"/>
    <w:rsid w:val="00913F01"/>
    <w:rsid w:val="00917AA6"/>
    <w:rsid w:val="00932517"/>
    <w:rsid w:val="009D3C78"/>
    <w:rsid w:val="00A62C5F"/>
    <w:rsid w:val="00A76F6F"/>
    <w:rsid w:val="00A84DB7"/>
    <w:rsid w:val="00AA0F13"/>
    <w:rsid w:val="00AD7D6C"/>
    <w:rsid w:val="00AF4211"/>
    <w:rsid w:val="00B11F6E"/>
    <w:rsid w:val="00B85426"/>
    <w:rsid w:val="00BA2399"/>
    <w:rsid w:val="00BD5750"/>
    <w:rsid w:val="00C45162"/>
    <w:rsid w:val="00C53E52"/>
    <w:rsid w:val="00C55E8F"/>
    <w:rsid w:val="00C76051"/>
    <w:rsid w:val="00C92079"/>
    <w:rsid w:val="00CB0876"/>
    <w:rsid w:val="00CE6B4B"/>
    <w:rsid w:val="00D31F43"/>
    <w:rsid w:val="00D84809"/>
    <w:rsid w:val="00DA170A"/>
    <w:rsid w:val="00DB0085"/>
    <w:rsid w:val="00DC05D0"/>
    <w:rsid w:val="00DD3323"/>
    <w:rsid w:val="00E57173"/>
    <w:rsid w:val="00F06433"/>
    <w:rsid w:val="00F64E89"/>
    <w:rsid w:val="00F77934"/>
    <w:rsid w:val="00F92F11"/>
    <w:rsid w:val="00F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CA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Fax_cover_12addres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71E8DB3154D48B87D005962F731EF" ma:contentTypeVersion="6" ma:contentTypeDescription="Create a new document." ma:contentTypeScope="" ma:versionID="d1120b75c74b09fcd24d59954d1441d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b878a0fb81fcf51d2a17a069fa2a5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7398FD-5859-4949-A1C6-0B6A4FBCE2F9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C499F3A-56A3-45F2-860E-E939DE55A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01B35-8784-4056-9176-6B041D06A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Fax_cover_12address1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Misys New Supplier Form</vt:lpstr>
    </vt:vector>
  </TitlesOfParts>
  <Company>UCL</Company>
  <LinksUpToDate>false</LinksUpToDate>
  <CharactersWithSpaces>2230</CharactersWithSpaces>
  <SharedDoc>false</SharedDoc>
  <HLinks>
    <vt:vector size="24" baseType="variant">
      <vt:variant>
        <vt:i4>4063318</vt:i4>
      </vt:variant>
      <vt:variant>
        <vt:i4>22</vt:i4>
      </vt:variant>
      <vt:variant>
        <vt:i4>0</vt:i4>
      </vt:variant>
      <vt:variant>
        <vt:i4>5</vt:i4>
      </vt:variant>
      <vt:variant>
        <vt:lpwstr>http://www.ucl.ac.uk/finance/secure/fin_sys/taxquest.doc</vt:lpwstr>
      </vt:variant>
      <vt:variant>
        <vt:lpwstr/>
      </vt:variant>
      <vt:variant>
        <vt:i4>7209011</vt:i4>
      </vt:variant>
      <vt:variant>
        <vt:i4>19</vt:i4>
      </vt:variant>
      <vt:variant>
        <vt:i4>0</vt:i4>
      </vt:variant>
      <vt:variant>
        <vt:i4>5</vt:i4>
      </vt:variant>
      <vt:variant>
        <vt:lpwstr>http://www.ucl.ac.uk/finance/secure/fin_acc/self_employment.html</vt:lpwstr>
      </vt:variant>
      <vt:variant>
        <vt:lpwstr/>
      </vt:variant>
      <vt:variant>
        <vt:i4>524357</vt:i4>
      </vt:variant>
      <vt:variant>
        <vt:i4>3</vt:i4>
      </vt:variant>
      <vt:variant>
        <vt:i4>0</vt:i4>
      </vt:variant>
      <vt:variant>
        <vt:i4>5</vt:i4>
      </vt:variant>
      <vt:variant>
        <vt:lpwstr>http://www.procurement.ucl.ac.uk/</vt:lpwstr>
      </vt:variant>
      <vt:variant>
        <vt:lpwstr/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mailto:newsuppliers@ucl.ac.uk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Misys New Supplier Form</dc:title>
  <dc:creator>"Howard T" &lt;howard_th@hotmail.com&gt;</dc:creator>
  <cp:lastModifiedBy>Wong, Karen</cp:lastModifiedBy>
  <cp:revision>3</cp:revision>
  <cp:lastPrinted>2010-02-03T12:56:00Z</cp:lastPrinted>
  <dcterms:created xsi:type="dcterms:W3CDTF">2015-05-18T02:05:00Z</dcterms:created>
  <dcterms:modified xsi:type="dcterms:W3CDTF">2015-05-18T02:52:00Z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0x01010000171E8DB3154D48B87D005962F731EF</vt:lpwstr>
  </property>
</Properties>
</file>