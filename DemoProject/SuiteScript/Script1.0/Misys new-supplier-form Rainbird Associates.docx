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CAAC2" w14:textId="77777777" w:rsidR="00B85426" w:rsidRPr="006A7A3A" w:rsidRDefault="00A62C5F" w:rsidP="00477D72">
      <w:pPr>
        <w:rPr>
          <w:rFonts w:ascii="Arial" w:hAnsi="Arial"/>
          <w:b/>
          <w:szCs w:val="24"/>
        </w:rPr>
      </w:pPr>
      <w:r>
        <w:rPr>
          <w:rFonts w:ascii="Arial" w:hAnsi="Arial"/>
          <w:b/>
          <w:noProof/>
          <w:szCs w:val="24"/>
          <w:lang w:val="en-US"/>
        </w:rPr>
        <w:drawing>
          <wp:inline distT="0" distB="0" distL="0" distR="0" wp14:anchorId="7AFCAB11" wp14:editId="7AFCAB12">
            <wp:extent cx="1056794" cy="43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ys_Logo_strap_90Blac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018" cy="4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Cs w:val="24"/>
        </w:rPr>
        <w:tab/>
      </w:r>
      <w:r>
        <w:rPr>
          <w:rFonts w:ascii="Arial" w:hAnsi="Arial"/>
          <w:b/>
          <w:szCs w:val="24"/>
        </w:rPr>
        <w:tab/>
        <w:t xml:space="preserve">New </w:t>
      </w:r>
      <w:r w:rsidR="00652259">
        <w:rPr>
          <w:rFonts w:ascii="Arial" w:hAnsi="Arial"/>
          <w:b/>
          <w:szCs w:val="24"/>
        </w:rPr>
        <w:t>Vendor</w:t>
      </w:r>
      <w:r>
        <w:rPr>
          <w:rFonts w:ascii="Arial" w:hAnsi="Arial"/>
          <w:b/>
          <w:szCs w:val="24"/>
        </w:rPr>
        <w:t xml:space="preserve"> Request Form</w:t>
      </w:r>
    </w:p>
    <w:p w14:paraId="7AFCAAC3" w14:textId="77777777" w:rsidR="00B85426" w:rsidRPr="00187B18" w:rsidRDefault="00B85426" w:rsidP="00B85426">
      <w:pPr>
        <w:ind w:left="3969" w:hanging="3969"/>
        <w:rPr>
          <w:rFonts w:ascii="Arial" w:hAnsi="Arial"/>
          <w:b/>
          <w:sz w:val="10"/>
          <w:szCs w:val="10"/>
        </w:rPr>
      </w:pPr>
    </w:p>
    <w:p w14:paraId="7AFCAAC4" w14:textId="77777777" w:rsidR="00F77934" w:rsidRDefault="00F77934" w:rsidP="00187B18">
      <w:pPr>
        <w:rPr>
          <w:rFonts w:ascii="Arial" w:hAnsi="Arial"/>
          <w:sz w:val="20"/>
        </w:rPr>
      </w:pPr>
      <w:r w:rsidRPr="00283E3A">
        <w:rPr>
          <w:rFonts w:ascii="Arial" w:hAnsi="Arial"/>
          <w:b/>
          <w:sz w:val="20"/>
        </w:rPr>
        <w:t>All fields are mandatory</w:t>
      </w:r>
      <w:r>
        <w:rPr>
          <w:rFonts w:ascii="Arial" w:hAnsi="Arial"/>
          <w:b/>
          <w:sz w:val="20"/>
        </w:rPr>
        <w:t xml:space="preserve"> </w:t>
      </w:r>
      <w:r w:rsidRPr="00283E3A">
        <w:rPr>
          <w:rFonts w:ascii="Arial" w:hAnsi="Arial"/>
          <w:sz w:val="20"/>
        </w:rPr>
        <w:t xml:space="preserve">unless stated otherwise, incomplete forms will be returned to </w:t>
      </w:r>
      <w:r w:rsidR="00D84809">
        <w:rPr>
          <w:rFonts w:ascii="Arial" w:hAnsi="Arial"/>
          <w:sz w:val="20"/>
        </w:rPr>
        <w:t>Misys’</w:t>
      </w:r>
      <w:r w:rsidRPr="00283E3A">
        <w:rPr>
          <w:rFonts w:ascii="Arial" w:hAnsi="Arial"/>
          <w:sz w:val="20"/>
        </w:rPr>
        <w:t xml:space="preserve"> requester.</w:t>
      </w:r>
      <w:r w:rsidR="00A62C5F" w:rsidRPr="00A62C5F">
        <w:t xml:space="preserve"> </w:t>
      </w:r>
      <w:r w:rsidR="00A62C5F" w:rsidRPr="00A62C5F">
        <w:rPr>
          <w:rFonts w:ascii="Arial" w:hAnsi="Arial"/>
          <w:sz w:val="20"/>
        </w:rPr>
        <w:t xml:space="preserve">Completed forms must be submitted </w:t>
      </w:r>
      <w:r w:rsidR="00652259">
        <w:rPr>
          <w:rFonts w:ascii="Arial" w:hAnsi="Arial"/>
          <w:sz w:val="20"/>
        </w:rPr>
        <w:t>by the Misys requestor to Misys</w:t>
      </w:r>
      <w:r w:rsidR="00A62C5F" w:rsidRPr="00A62C5F">
        <w:rPr>
          <w:rFonts w:ascii="Arial" w:hAnsi="Arial"/>
          <w:sz w:val="20"/>
        </w:rPr>
        <w:t xml:space="preserve"> Procurement </w:t>
      </w:r>
      <w:r w:rsidR="00652259">
        <w:rPr>
          <w:rFonts w:ascii="Arial" w:hAnsi="Arial"/>
          <w:sz w:val="20"/>
        </w:rPr>
        <w:t>by</w:t>
      </w:r>
      <w:r w:rsidR="00A62C5F" w:rsidRPr="00A62C5F">
        <w:rPr>
          <w:rFonts w:ascii="Arial" w:hAnsi="Arial"/>
          <w:sz w:val="20"/>
        </w:rPr>
        <w:t xml:space="preserve"> email</w:t>
      </w:r>
      <w:r w:rsidR="00D84809">
        <w:rPr>
          <w:rFonts w:ascii="Arial" w:hAnsi="Arial"/>
          <w:sz w:val="20"/>
        </w:rPr>
        <w:t>:</w:t>
      </w:r>
      <w:r w:rsidR="00A62C5F" w:rsidRPr="00A62C5F">
        <w:rPr>
          <w:rFonts w:ascii="Arial" w:hAnsi="Arial"/>
          <w:sz w:val="20"/>
        </w:rPr>
        <w:t xml:space="preserve"> Misys.purchasing@misys.com.  </w:t>
      </w:r>
    </w:p>
    <w:p w14:paraId="7AFCAAC5" w14:textId="77777777" w:rsidR="00A62C5F" w:rsidRPr="002559DC" w:rsidRDefault="00A62C5F" w:rsidP="00187B18">
      <w:pPr>
        <w:rPr>
          <w:rFonts w:ascii="Arial" w:hAnsi="Arial"/>
          <w:b/>
          <w:sz w:val="16"/>
          <w:szCs w:val="16"/>
        </w:rPr>
      </w:pPr>
    </w:p>
    <w:tbl>
      <w:tblPr>
        <w:tblpPr w:leftFromText="180" w:rightFromText="180" w:vertAnchor="text" w:horzAnchor="margin" w:tblpY="1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23"/>
      </w:tblGrid>
      <w:tr w:rsidR="00F77934" w:rsidRPr="001214AD" w14:paraId="7AFCAAC7" w14:textId="77777777" w:rsidTr="00652259">
        <w:tc>
          <w:tcPr>
            <w:tcW w:w="11023" w:type="dxa"/>
            <w:shd w:val="clear" w:color="auto" w:fill="auto"/>
          </w:tcPr>
          <w:p w14:paraId="7AFCAAC6" w14:textId="77777777" w:rsidR="00F77934" w:rsidRPr="001214AD" w:rsidRDefault="00F77934" w:rsidP="001214AD">
            <w:pPr>
              <w:rPr>
                <w:rFonts w:ascii="Arial" w:eastAsia="Times New Roman" w:hAnsi="Arial"/>
                <w:b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/>
                <w:bCs/>
                <w:sz w:val="18"/>
                <w:szCs w:val="18"/>
              </w:rPr>
              <w:t>IMPORTANT - PLEASE NOTE:</w:t>
            </w:r>
          </w:p>
        </w:tc>
      </w:tr>
      <w:tr w:rsidR="00F77934" w:rsidRPr="001214AD" w14:paraId="7AFCAAC9" w14:textId="77777777" w:rsidTr="00652259">
        <w:tc>
          <w:tcPr>
            <w:tcW w:w="11023" w:type="dxa"/>
            <w:shd w:val="clear" w:color="auto" w:fill="auto"/>
          </w:tcPr>
          <w:p w14:paraId="7AFCAAC8" w14:textId="77777777" w:rsidR="00F77934" w:rsidRPr="001214AD" w:rsidRDefault="00F77934" w:rsidP="001214AD">
            <w:pPr>
              <w:ind w:left="240" w:hanging="240"/>
              <w:rPr>
                <w:rFonts w:ascii="Arial" w:eastAsia="Times New Roman" w:hAnsi="Arial"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sz w:val="18"/>
                <w:szCs w:val="18"/>
              </w:rPr>
              <w:t>1.</w:t>
            </w:r>
            <w:r w:rsidRPr="001214AD">
              <w:rPr>
                <w:rFonts w:ascii="Arial" w:eastAsia="Times New Roman" w:hAnsi="Arial"/>
                <w:sz w:val="18"/>
                <w:szCs w:val="18"/>
              </w:rPr>
              <w:tab/>
            </w:r>
            <w:r w:rsidRPr="001214AD">
              <w:rPr>
                <w:rFonts w:ascii="Arial" w:eastAsia="Times New Roman" w:hAnsi="Arial"/>
                <w:b/>
                <w:sz w:val="18"/>
                <w:szCs w:val="18"/>
              </w:rPr>
              <w:t>Approval is not automa</w:t>
            </w:r>
            <w:r w:rsidR="00A62C5F">
              <w:rPr>
                <w:rFonts w:ascii="Arial" w:eastAsia="Times New Roman" w:hAnsi="Arial"/>
                <w:b/>
                <w:sz w:val="18"/>
                <w:szCs w:val="18"/>
              </w:rPr>
              <w:t>tic</w:t>
            </w:r>
          </w:p>
        </w:tc>
      </w:tr>
      <w:tr w:rsidR="00F77934" w:rsidRPr="001214AD" w14:paraId="7AFCAACB" w14:textId="77777777" w:rsidTr="00652259">
        <w:tc>
          <w:tcPr>
            <w:tcW w:w="11023" w:type="dxa"/>
            <w:shd w:val="clear" w:color="auto" w:fill="auto"/>
          </w:tcPr>
          <w:p w14:paraId="7AFCAACA" w14:textId="77777777" w:rsidR="00F77934" w:rsidRPr="001214AD" w:rsidRDefault="00A62C5F" w:rsidP="00652259">
            <w:pPr>
              <w:ind w:left="240" w:hanging="24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F77934" w:rsidRPr="001214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  <w:r w:rsidR="00F77934" w:rsidRPr="001214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ab/>
            </w:r>
            <w:r w:rsidR="00652259" w:rsidRPr="00E5717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V</w:t>
            </w:r>
            <w:r w:rsidRPr="00E5717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endors</w:t>
            </w:r>
            <w:r w:rsidR="00F77934" w:rsidRPr="001214AD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must provide written confirmation of their bank account and sort code on a company letter head</w:t>
            </w:r>
            <w:r w:rsidR="00F77934" w:rsidRPr="001214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</w:p>
        </w:tc>
      </w:tr>
    </w:tbl>
    <w:p w14:paraId="7AFCAACC" w14:textId="33A3361C" w:rsidR="007B7A35" w:rsidRPr="00187B18" w:rsidRDefault="007B7A35">
      <w:pPr>
        <w:jc w:val="center"/>
        <w:rPr>
          <w:rFonts w:ascii="Arial" w:hAnsi="Arial"/>
          <w:b/>
          <w:sz w:val="10"/>
          <w:szCs w:val="10"/>
        </w:rPr>
      </w:pPr>
    </w:p>
    <w:tbl>
      <w:tblPr>
        <w:tblpPr w:leftFromText="180" w:rightFromText="180" w:vertAnchor="text" w:tblpY="1"/>
        <w:tblOverlap w:val="never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7"/>
        <w:gridCol w:w="538"/>
        <w:gridCol w:w="16"/>
        <w:gridCol w:w="126"/>
        <w:gridCol w:w="2614"/>
        <w:gridCol w:w="2772"/>
      </w:tblGrid>
      <w:tr w:rsidR="0044367A" w:rsidRPr="001214AD" w14:paraId="7AFCAACE" w14:textId="77777777" w:rsidTr="001214AD">
        <w:tc>
          <w:tcPr>
            <w:tcW w:w="110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FCAACD" w14:textId="77777777" w:rsidR="0044367A" w:rsidRPr="001214AD" w:rsidRDefault="00652259" w:rsidP="001214AD">
            <w:pPr>
              <w:rPr>
                <w:rFonts w:ascii="Arial" w:eastAsia="Times New Roman" w:hAnsi="Arial"/>
                <w:b/>
                <w:bCs/>
                <w:sz w:val="20"/>
              </w:rPr>
            </w:pPr>
            <w:r>
              <w:rPr>
                <w:rFonts w:ascii="Arial" w:eastAsia="Times New Roman" w:hAnsi="Arial"/>
                <w:b/>
                <w:bCs/>
                <w:sz w:val="20"/>
              </w:rPr>
              <w:t>VENDOR</w:t>
            </w:r>
            <w:r w:rsidR="0044367A" w:rsidRPr="001214AD">
              <w:rPr>
                <w:rFonts w:ascii="Arial" w:eastAsia="Times New Roman" w:hAnsi="Arial"/>
                <w:b/>
                <w:bCs/>
                <w:sz w:val="20"/>
              </w:rPr>
              <w:t xml:space="preserve"> DETAILS</w:t>
            </w:r>
            <w:r>
              <w:rPr>
                <w:rFonts w:ascii="Arial" w:eastAsia="Times New Roman" w:hAnsi="Arial"/>
                <w:b/>
                <w:bCs/>
                <w:sz w:val="20"/>
              </w:rPr>
              <w:t xml:space="preserve"> (</w:t>
            </w:r>
            <w:r w:rsidR="00D84809">
              <w:rPr>
                <w:rFonts w:ascii="Arial" w:eastAsia="Times New Roman" w:hAnsi="Arial"/>
                <w:b/>
                <w:bCs/>
                <w:sz w:val="20"/>
              </w:rPr>
              <w:t>to be completed by the Vendor)</w:t>
            </w:r>
          </w:p>
        </w:tc>
      </w:tr>
      <w:tr w:rsidR="0044367A" w:rsidRPr="001214AD" w14:paraId="7AFCAAD1" w14:textId="77777777" w:rsidTr="001214AD">
        <w:tc>
          <w:tcPr>
            <w:tcW w:w="11023" w:type="dxa"/>
            <w:gridSpan w:val="6"/>
            <w:shd w:val="clear" w:color="auto" w:fill="auto"/>
          </w:tcPr>
          <w:p w14:paraId="7AFCAACF" w14:textId="7A1DA69C" w:rsidR="0044367A" w:rsidRDefault="0044367A" w:rsidP="00A62C5F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Full Name of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: </w:t>
            </w:r>
            <w:r w:rsidR="00855F95">
              <w:rPr>
                <w:rFonts w:ascii="Arial" w:eastAsia="Times New Roman" w:hAnsi="Arial"/>
                <w:bCs/>
                <w:sz w:val="18"/>
                <w:szCs w:val="18"/>
              </w:rPr>
              <w:t>Rainbird Associates SARL</w:t>
            </w:r>
          </w:p>
          <w:p w14:paraId="7AFCAAD0" w14:textId="77777777" w:rsidR="00652259" w:rsidRPr="001214AD" w:rsidRDefault="00652259" w:rsidP="00A62C5F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</w:tr>
      <w:tr w:rsidR="0044367A" w:rsidRPr="001214AD" w14:paraId="7AFCAAD3" w14:textId="77777777" w:rsidTr="001214AD">
        <w:trPr>
          <w:trHeight w:hRule="exact" w:val="468"/>
        </w:trPr>
        <w:tc>
          <w:tcPr>
            <w:tcW w:w="11023" w:type="dxa"/>
            <w:gridSpan w:val="6"/>
            <w:shd w:val="clear" w:color="auto" w:fill="auto"/>
          </w:tcPr>
          <w:p w14:paraId="7AFCAAD2" w14:textId="5E8D9E3D" w:rsidR="0044367A" w:rsidRPr="001214AD" w:rsidRDefault="00652259" w:rsidP="00A62C5F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Brief description of goods / services provided: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: </w:t>
            </w:r>
            <w:r w:rsidR="00855F95">
              <w:rPr>
                <w:rFonts w:ascii="Arial" w:eastAsia="Times New Roman" w:hAnsi="Arial"/>
                <w:bCs/>
                <w:sz w:val="18"/>
                <w:szCs w:val="18"/>
              </w:rPr>
              <w:t>Recruitment</w:t>
            </w:r>
          </w:p>
        </w:tc>
      </w:tr>
      <w:tr w:rsidR="00652259" w:rsidRPr="001214AD" w14:paraId="7AFCAAD6" w14:textId="77777777" w:rsidTr="001214AD">
        <w:tc>
          <w:tcPr>
            <w:tcW w:w="4957" w:type="dxa"/>
            <w:shd w:val="clear" w:color="auto" w:fill="auto"/>
          </w:tcPr>
          <w:p w14:paraId="7AFCAAD4" w14:textId="230CC0C0" w:rsidR="00652259" w:rsidRPr="001214AD" w:rsidRDefault="00652259" w:rsidP="00BB5618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Company Reg. No.  </w:t>
            </w:r>
            <w:r w:rsidR="00BB5618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CH-550.1.041.441.3</w:t>
            </w:r>
          </w:p>
        </w:tc>
        <w:tc>
          <w:tcPr>
            <w:tcW w:w="6066" w:type="dxa"/>
            <w:gridSpan w:val="5"/>
            <w:shd w:val="clear" w:color="auto" w:fill="auto"/>
          </w:tcPr>
          <w:p w14:paraId="7AFCAAD5" w14:textId="3652F45D" w:rsidR="00652259" w:rsidRPr="001214AD" w:rsidRDefault="00652259" w:rsidP="00521858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VAT Reg. No.  </w:t>
            </w:r>
            <w:r w:rsidR="00521858">
              <w:rPr>
                <w:rFonts w:ascii="Arial" w:eastAsia="Times New Roman" w:hAnsi="Arial"/>
                <w:bCs/>
                <w:sz w:val="18"/>
                <w:szCs w:val="18"/>
              </w:rPr>
              <w:t xml:space="preserve">CHE-112.028.170 </w:t>
            </w:r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>If applicable)</w:t>
            </w:r>
          </w:p>
        </w:tc>
      </w:tr>
      <w:tr w:rsidR="0044367A" w:rsidRPr="001214AD" w14:paraId="7AFCAAD9" w14:textId="77777777" w:rsidTr="001214AD">
        <w:tc>
          <w:tcPr>
            <w:tcW w:w="4957" w:type="dxa"/>
            <w:shd w:val="clear" w:color="auto" w:fill="auto"/>
          </w:tcPr>
          <w:p w14:paraId="7AFCAAD7" w14:textId="77777777" w:rsidR="0044367A" w:rsidRPr="001214AD" w:rsidRDefault="00652259" w:rsidP="00652259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>Service Tax Registration no.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(if applicable)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6066" w:type="dxa"/>
            <w:gridSpan w:val="5"/>
            <w:shd w:val="clear" w:color="auto" w:fill="auto"/>
          </w:tcPr>
          <w:p w14:paraId="7AFCAAD8" w14:textId="77777777" w:rsidR="0044367A" w:rsidRPr="001214AD" w:rsidRDefault="00652259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>PAN no. (</w:t>
            </w:r>
            <w:proofErr w:type="gramStart"/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>applicable</w:t>
            </w:r>
            <w:proofErr w:type="gramEnd"/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 xml:space="preserve"> only for India)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.  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</w:tr>
      <w:tr w:rsidR="0044367A" w:rsidRPr="001214AD" w14:paraId="7AFCAADC" w14:textId="77777777" w:rsidTr="001214AD">
        <w:tc>
          <w:tcPr>
            <w:tcW w:w="11023" w:type="dxa"/>
            <w:gridSpan w:val="6"/>
            <w:shd w:val="clear" w:color="auto" w:fill="auto"/>
          </w:tcPr>
          <w:p w14:paraId="779FADF7" w14:textId="7129CE0E" w:rsidR="00BB5618" w:rsidRDefault="0044367A" w:rsidP="001214AD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Office Address:  </w:t>
            </w:r>
            <w:r w:rsidR="00BB5618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 xml:space="preserve">Route du Bois </w:t>
            </w:r>
            <w:proofErr w:type="spellStart"/>
            <w:r w:rsidR="00BB5618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Rond</w:t>
            </w:r>
            <w:proofErr w:type="spellEnd"/>
            <w:r w:rsidR="00BB5618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 xml:space="preserve"> 156,</w:t>
            </w:r>
          </w:p>
          <w:p w14:paraId="4C443ECB" w14:textId="77777777" w:rsidR="00BB5618" w:rsidRDefault="00BB5618" w:rsidP="001214AD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pPr>
            <w: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 xml:space="preserve">74310 Les </w:t>
            </w:r>
            <w:proofErr w:type="spellStart"/>
            <w: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Houches</w:t>
            </w:r>
            <w:proofErr w:type="spellEnd"/>
            <w: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,</w:t>
            </w:r>
          </w:p>
          <w:p w14:paraId="7AFCAADA" w14:textId="6BD2E6E5" w:rsidR="0044367A" w:rsidRDefault="00BB5618" w:rsidP="001214AD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pPr>
            <w: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France</w:t>
            </w:r>
            <w:r w:rsidR="00855F95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 xml:space="preserve">       </w:t>
            </w:r>
          </w:p>
          <w:p w14:paraId="7AFCAADB" w14:textId="77777777" w:rsidR="00E57173" w:rsidRPr="001214AD" w:rsidRDefault="00E57173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</w:tr>
      <w:tr w:rsidR="0044367A" w:rsidRPr="001214AD" w14:paraId="7AFCAADF" w14:textId="77777777" w:rsidTr="00F543B0">
        <w:trPr>
          <w:trHeight w:val="70"/>
        </w:trPr>
        <w:tc>
          <w:tcPr>
            <w:tcW w:w="11023" w:type="dxa"/>
            <w:gridSpan w:val="6"/>
            <w:shd w:val="clear" w:color="auto" w:fill="auto"/>
          </w:tcPr>
          <w:p w14:paraId="0B9BCAB1" w14:textId="0F44F108" w:rsidR="00855F95" w:rsidRDefault="005746E0" w:rsidP="00855F95">
            <w:pPr>
              <w:autoSpaceDE w:val="0"/>
              <w:autoSpaceDN w:val="0"/>
              <w:adjustRightInd w:val="0"/>
              <w:jc w:val="center"/>
              <w:rPr>
                <w:i/>
                <w:iCs/>
                <w:lang w:val="fr-CH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Payment 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>Address (if different to Office</w:t>
            </w:r>
            <w:r w:rsidR="00E57173">
              <w:rPr>
                <w:rFonts w:ascii="Arial" w:eastAsia="Times New Roman" w:hAnsi="Arial"/>
                <w:bCs/>
                <w:sz w:val="18"/>
                <w:szCs w:val="18"/>
              </w:rPr>
              <w:t xml:space="preserve"> Address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):  </w:t>
            </w:r>
            <w:r w:rsidR="00855F95">
              <w:rPr>
                <w:lang w:val="fr-CH"/>
              </w:rPr>
              <w:t xml:space="preserve"> </w:t>
            </w:r>
            <w:r w:rsidR="00855F95" w:rsidRPr="00521858">
              <w:rPr>
                <w:rFonts w:ascii="Arial" w:hAnsi="Arial" w:cs="Arial"/>
                <w:sz w:val="18"/>
                <w:szCs w:val="18"/>
                <w:lang w:val="fr-CH"/>
              </w:rPr>
              <w:t>Chemin du Tirage 27, 12</w:t>
            </w:r>
            <w:r w:rsidR="00BB5618">
              <w:rPr>
                <w:rFonts w:ascii="Arial" w:hAnsi="Arial" w:cs="Arial"/>
                <w:sz w:val="18"/>
                <w:szCs w:val="18"/>
                <w:lang w:val="fr-CH"/>
              </w:rPr>
              <w:t>99 Crans-près-</w:t>
            </w:r>
            <w:proofErr w:type="spellStart"/>
            <w:r w:rsidR="00BB5618">
              <w:rPr>
                <w:rFonts w:ascii="Arial" w:hAnsi="Arial" w:cs="Arial"/>
                <w:sz w:val="18"/>
                <w:szCs w:val="18"/>
                <w:lang w:val="fr-CH"/>
              </w:rPr>
              <w:t>Céligny</w:t>
            </w:r>
            <w:proofErr w:type="spellEnd"/>
            <w:r w:rsidR="00BB5618">
              <w:rPr>
                <w:rFonts w:ascii="Arial" w:hAnsi="Arial" w:cs="Arial"/>
                <w:sz w:val="18"/>
                <w:szCs w:val="18"/>
                <w:lang w:val="fr-CH"/>
              </w:rPr>
              <w:t>, Suisse (CH)</w:t>
            </w:r>
          </w:p>
          <w:p w14:paraId="7AFCAADD" w14:textId="1D3B6B9B" w:rsidR="0044367A" w:rsidRDefault="0044367A" w:rsidP="00E57173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pPr>
          </w:p>
          <w:p w14:paraId="7AFCAADE" w14:textId="77777777" w:rsidR="00E57173" w:rsidRPr="001214AD" w:rsidRDefault="00E57173" w:rsidP="00E57173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</w:tr>
      <w:tr w:rsidR="0044367A" w:rsidRPr="001214AD" w14:paraId="7AFCAAE1" w14:textId="77777777" w:rsidTr="001214AD">
        <w:tc>
          <w:tcPr>
            <w:tcW w:w="1102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AFCAAE0" w14:textId="77777777" w:rsidR="0044367A" w:rsidRPr="001214AD" w:rsidRDefault="0044367A" w:rsidP="00E57173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Purchase Ordering Address (if different to </w:t>
            </w:r>
            <w:r w:rsidR="00E57173">
              <w:rPr>
                <w:rFonts w:ascii="Arial" w:eastAsia="Times New Roman" w:hAnsi="Arial"/>
                <w:bCs/>
                <w:sz w:val="18"/>
                <w:szCs w:val="18"/>
              </w:rPr>
              <w:t>Office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E57173">
              <w:rPr>
                <w:rFonts w:ascii="Arial" w:eastAsia="Times New Roman" w:hAnsi="Arial"/>
                <w:bCs/>
                <w:sz w:val="18"/>
                <w:szCs w:val="18"/>
              </w:rPr>
              <w:t>Address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): 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</w:tr>
      <w:tr w:rsidR="00187B18" w:rsidRPr="001214AD" w14:paraId="7AFCAAE4" w14:textId="77777777" w:rsidTr="001214AD">
        <w:tc>
          <w:tcPr>
            <w:tcW w:w="551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AFCAAE2" w14:textId="4853EE6B" w:rsidR="00187B18" w:rsidRPr="001214AD" w:rsidRDefault="00187B18" w:rsidP="00F543B0">
            <w:pPr>
              <w:tabs>
                <w:tab w:val="left" w:pos="3334"/>
              </w:tabs>
              <w:rPr>
                <w:rFonts w:ascii="Arial" w:eastAsia="Times New Roman" w:hAnsi="Arial"/>
                <w:bCs/>
                <w:sz w:val="18"/>
                <w:szCs w:val="18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Telephone:  </w:t>
            </w:r>
            <w:r w:rsidR="00F543B0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+33 450 540 572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                         </w:t>
            </w:r>
          </w:p>
        </w:tc>
        <w:tc>
          <w:tcPr>
            <w:tcW w:w="551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AFCAAE3" w14:textId="343AEFD3" w:rsidR="00187B18" w:rsidRPr="001214AD" w:rsidRDefault="00187B18" w:rsidP="00F543B0">
            <w:pPr>
              <w:tabs>
                <w:tab w:val="left" w:pos="3334"/>
              </w:tabs>
              <w:rPr>
                <w:rFonts w:ascii="Arial" w:eastAsia="Times New Roman" w:hAnsi="Arial"/>
                <w:bCs/>
                <w:sz w:val="18"/>
                <w:szCs w:val="18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Currency</w:t>
            </w:r>
            <w:r w:rsidR="00022650">
              <w:rPr>
                <w:rFonts w:ascii="Arial" w:eastAsia="Times New Roman" w:hAnsi="Arial"/>
                <w:bCs/>
                <w:sz w:val="18"/>
                <w:szCs w:val="18"/>
              </w:rPr>
              <w:t xml:space="preserve">:  </w:t>
            </w:r>
            <w:r w:rsidR="00F543B0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CHF</w:t>
            </w:r>
          </w:p>
        </w:tc>
      </w:tr>
      <w:tr w:rsidR="00187B18" w:rsidRPr="001214AD" w14:paraId="7AFCAAE7" w14:textId="77777777" w:rsidTr="001214AD">
        <w:tc>
          <w:tcPr>
            <w:tcW w:w="5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CAAE5" w14:textId="14042943" w:rsidR="00187B18" w:rsidRPr="001214AD" w:rsidRDefault="00187B18" w:rsidP="00F543B0">
            <w:pPr>
              <w:rPr>
                <w:rFonts w:ascii="Arial" w:eastAsia="Times New Roman" w:hAnsi="Arial"/>
                <w:bCs/>
                <w:sz w:val="2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E-mail Address for Orders:  </w:t>
            </w:r>
            <w:hyperlink r:id="rId10" w:history="1">
              <w:r w:rsidR="00F543B0" w:rsidRPr="00F96FBF">
                <w:rPr>
                  <w:rStyle w:val="Hyperlink"/>
                  <w:rFonts w:ascii="Arial" w:eastAsia="Times New Roman" w:hAnsi="Arial"/>
                  <w:b/>
                  <w:bCs/>
                  <w:sz w:val="22"/>
                  <w:szCs w:val="22"/>
                  <w:shd w:val="clear" w:color="auto" w:fill="FFFF99"/>
                </w:rPr>
                <w:t>james@rainbirdassociates.com</w:t>
              </w:r>
            </w:hyperlink>
          </w:p>
        </w:tc>
        <w:tc>
          <w:tcPr>
            <w:tcW w:w="5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CAAE6" w14:textId="037CF48A" w:rsidR="00187B18" w:rsidRPr="001214AD" w:rsidRDefault="00187B18" w:rsidP="00F543B0">
            <w:pPr>
              <w:rPr>
                <w:rFonts w:ascii="Arial" w:eastAsia="Times New Roman" w:hAnsi="Arial"/>
                <w:bCs/>
                <w:sz w:val="2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Remittance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  <w:lang w:val="en-US"/>
              </w:rPr>
              <w:t xml:space="preserve"> Email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Address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  <w:lang w:val="en-US"/>
              </w:rPr>
              <w:t xml:space="preserve">:  </w:t>
            </w:r>
            <w:r w:rsidR="00F543B0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james@rainbirdassociates.com</w:t>
            </w:r>
          </w:p>
        </w:tc>
      </w:tr>
      <w:tr w:rsidR="0044367A" w:rsidRPr="001214AD" w14:paraId="7AFCAAEA" w14:textId="77777777" w:rsidTr="001214AD">
        <w:tc>
          <w:tcPr>
            <w:tcW w:w="54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AFCAAE8" w14:textId="77777777" w:rsidR="0044367A" w:rsidRPr="001214AD" w:rsidRDefault="0044367A" w:rsidP="001214AD">
            <w:pPr>
              <w:rPr>
                <w:rFonts w:ascii="Arial" w:eastAsia="Times New Roman" w:hAnsi="Arial"/>
                <w:bCs/>
                <w:sz w:val="10"/>
                <w:szCs w:val="10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AFCAAE9" w14:textId="77777777" w:rsidR="0044367A" w:rsidRPr="001214AD" w:rsidRDefault="0044367A" w:rsidP="001214AD">
            <w:pPr>
              <w:rPr>
                <w:rFonts w:ascii="Arial" w:eastAsia="Times New Roman" w:hAnsi="Arial"/>
                <w:bCs/>
                <w:sz w:val="20"/>
              </w:rPr>
            </w:pPr>
          </w:p>
        </w:tc>
      </w:tr>
      <w:tr w:rsidR="0044367A" w:rsidRPr="001214AD" w14:paraId="7AFCAAEC" w14:textId="77777777" w:rsidTr="001214AD">
        <w:tc>
          <w:tcPr>
            <w:tcW w:w="1102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FCAAEB" w14:textId="77777777" w:rsidR="0044367A" w:rsidRPr="001214AD" w:rsidRDefault="0044367A" w:rsidP="00D84809">
            <w:pPr>
              <w:rPr>
                <w:rFonts w:ascii="Arial" w:eastAsia="Times New Roman" w:hAnsi="Arial"/>
                <w:b/>
                <w:bCs/>
                <w:sz w:val="20"/>
              </w:rPr>
            </w:pPr>
            <w:r w:rsidRPr="001214AD">
              <w:rPr>
                <w:rFonts w:ascii="Arial" w:eastAsia="Times New Roman" w:hAnsi="Arial"/>
                <w:b/>
                <w:bCs/>
                <w:sz w:val="20"/>
              </w:rPr>
              <w:t xml:space="preserve">BANK &amp; CONTACT DETAILS </w:t>
            </w:r>
            <w:r w:rsidR="00D84809">
              <w:rPr>
                <w:rFonts w:ascii="Arial" w:eastAsia="Times New Roman" w:hAnsi="Arial"/>
                <w:b/>
                <w:bCs/>
                <w:sz w:val="20"/>
              </w:rPr>
              <w:t>(</w:t>
            </w:r>
            <w:r w:rsidRPr="001214AD">
              <w:rPr>
                <w:rFonts w:ascii="Arial" w:eastAsia="Times New Roman" w:hAnsi="Arial"/>
                <w:b/>
                <w:bCs/>
                <w:i/>
                <w:sz w:val="20"/>
              </w:rPr>
              <w:t>Must be supported by bank details on company letterhead</w:t>
            </w:r>
            <w:r w:rsidR="0079432B" w:rsidRPr="001214AD">
              <w:rPr>
                <w:rFonts w:ascii="Arial" w:eastAsia="Times New Roman" w:hAnsi="Arial"/>
                <w:b/>
                <w:bCs/>
                <w:i/>
                <w:sz w:val="20"/>
              </w:rPr>
              <w:t xml:space="preserve"> emailed with form</w:t>
            </w:r>
            <w:r w:rsidR="00D84809">
              <w:rPr>
                <w:rFonts w:ascii="Arial" w:eastAsia="Times New Roman" w:hAnsi="Arial"/>
                <w:b/>
                <w:bCs/>
                <w:i/>
                <w:sz w:val="20"/>
              </w:rPr>
              <w:t>)</w:t>
            </w:r>
          </w:p>
        </w:tc>
      </w:tr>
      <w:tr w:rsidR="0044367A" w:rsidRPr="001214AD" w14:paraId="7AFCAAF1" w14:textId="77777777" w:rsidTr="001214AD">
        <w:tc>
          <w:tcPr>
            <w:tcW w:w="54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AFCAAED" w14:textId="15693D85" w:rsidR="0044367A" w:rsidRPr="001214AD" w:rsidRDefault="0044367A" w:rsidP="001214AD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Name:  </w:t>
            </w:r>
            <w:proofErr w:type="spellStart"/>
            <w:r w:rsidR="00521858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Banque</w:t>
            </w:r>
            <w:proofErr w:type="spellEnd"/>
            <w:r w:rsidR="00521858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 xml:space="preserve"> </w:t>
            </w:r>
            <w:proofErr w:type="spellStart"/>
            <w:r w:rsidR="00521858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Cantonale</w:t>
            </w:r>
            <w:proofErr w:type="spellEnd"/>
            <w:r w:rsidR="00521858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 xml:space="preserve"> </w:t>
            </w:r>
            <w:proofErr w:type="spellStart"/>
            <w:r w:rsidR="00521858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Vaudoise</w:t>
            </w:r>
            <w:proofErr w:type="spellEnd"/>
          </w:p>
          <w:p w14:paraId="7AFCAAEE" w14:textId="77777777" w:rsidR="00187B18" w:rsidRPr="001214AD" w:rsidRDefault="00187B18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68F9678" w14:textId="77777777" w:rsidR="00930C61" w:rsidRDefault="00187B18" w:rsidP="00187B18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Address (if foreign bank):  </w:t>
            </w:r>
          </w:p>
          <w:p w14:paraId="7AFCAAEF" w14:textId="1D8C32FE" w:rsidR="00187B18" w:rsidRDefault="00BB5618" w:rsidP="00187B18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Rue </w:t>
            </w:r>
            <w:proofErr w:type="spellStart"/>
            <w:r>
              <w:rPr>
                <w:rFonts w:ascii="Arial" w:eastAsia="Times New Roman" w:hAnsi="Arial"/>
                <w:bCs/>
                <w:sz w:val="18"/>
                <w:szCs w:val="18"/>
              </w:rPr>
              <w:t>Perdtemps</w:t>
            </w:r>
            <w:proofErr w:type="spellEnd"/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 6,</w:t>
            </w:r>
          </w:p>
          <w:p w14:paraId="2D313D29" w14:textId="77777777" w:rsidR="00BB5618" w:rsidRDefault="00BB5618" w:rsidP="00187B18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1260 </w:t>
            </w:r>
            <w:proofErr w:type="spellStart"/>
            <w:r>
              <w:rPr>
                <w:rFonts w:ascii="Arial" w:eastAsia="Times New Roman" w:hAnsi="Arial"/>
                <w:bCs/>
                <w:sz w:val="18"/>
                <w:szCs w:val="18"/>
              </w:rPr>
              <w:t>Nyon</w:t>
            </w:r>
            <w:proofErr w:type="spellEnd"/>
            <w:r>
              <w:rPr>
                <w:rFonts w:ascii="Arial" w:eastAsia="Times New Roman" w:hAnsi="Arial"/>
                <w:bCs/>
                <w:sz w:val="18"/>
                <w:szCs w:val="18"/>
              </w:rPr>
              <w:t>,</w:t>
            </w:r>
          </w:p>
          <w:p w14:paraId="19B79D04" w14:textId="4F0C52D8" w:rsidR="00BB5618" w:rsidRPr="001214AD" w:rsidRDefault="00BB5618" w:rsidP="00187B18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Suisse (CH)</w:t>
            </w:r>
          </w:p>
          <w:p w14:paraId="7AFCAAF0" w14:textId="77777777" w:rsidR="0044367A" w:rsidRPr="001214AD" w:rsidRDefault="0044367A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</w:tr>
      <w:tr w:rsidR="009D3C78" w:rsidRPr="001214AD" w14:paraId="7AFCAAF3" w14:textId="77777777" w:rsidTr="003B6069">
        <w:tc>
          <w:tcPr>
            <w:tcW w:w="11023" w:type="dxa"/>
            <w:gridSpan w:val="6"/>
            <w:shd w:val="clear" w:color="auto" w:fill="auto"/>
          </w:tcPr>
          <w:p w14:paraId="7AFCAAF2" w14:textId="07404B8F" w:rsidR="009D3C78" w:rsidRPr="001214AD" w:rsidRDefault="009D3C78" w:rsidP="00BB5618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Account Holder’s Name: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 </w:t>
            </w:r>
            <w:r w:rsidR="00BB5618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Rainbird Associates SARL</w:t>
            </w:r>
          </w:p>
        </w:tc>
      </w:tr>
      <w:tr w:rsidR="00187B18" w:rsidRPr="001214AD" w14:paraId="7AFCAAF6" w14:textId="77777777" w:rsidTr="001214AD">
        <w:tc>
          <w:tcPr>
            <w:tcW w:w="5495" w:type="dxa"/>
            <w:gridSpan w:val="2"/>
            <w:shd w:val="clear" w:color="auto" w:fill="auto"/>
          </w:tcPr>
          <w:p w14:paraId="7AFCAAF4" w14:textId="77777777" w:rsidR="00187B18" w:rsidRPr="001214AD" w:rsidRDefault="00187B18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Sort Code (if </w:t>
            </w:r>
            <w:smartTag w:uri="urn:schemas-microsoft-com:office:smarttags" w:element="country-region">
              <w:smartTag w:uri="urn:schemas-microsoft-com:office:smarttags" w:element="place">
                <w:r w:rsidRPr="001214AD">
                  <w:rPr>
                    <w:rFonts w:ascii="Arial" w:eastAsia="Times New Roman" w:hAnsi="Arial"/>
                    <w:bCs/>
                    <w:sz w:val="18"/>
                    <w:szCs w:val="18"/>
                  </w:rPr>
                  <w:t>UK</w:t>
                </w:r>
              </w:smartTag>
            </w:smartTag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account):  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5528" w:type="dxa"/>
            <w:gridSpan w:val="4"/>
            <w:shd w:val="clear" w:color="auto" w:fill="auto"/>
          </w:tcPr>
          <w:p w14:paraId="7AFCAAF5" w14:textId="45F8BCEE" w:rsidR="00187B18" w:rsidRPr="001214AD" w:rsidRDefault="00187B18" w:rsidP="00521858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Account Number:  </w:t>
            </w:r>
            <w:r w:rsidR="00521858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K5092.71.16</w:t>
            </w:r>
          </w:p>
        </w:tc>
      </w:tr>
      <w:tr w:rsidR="00187B18" w:rsidRPr="001214AD" w14:paraId="7AFCAAF9" w14:textId="77777777" w:rsidTr="001214AD">
        <w:trPr>
          <w:trHeight w:val="217"/>
        </w:trPr>
        <w:tc>
          <w:tcPr>
            <w:tcW w:w="5495" w:type="dxa"/>
            <w:gridSpan w:val="2"/>
            <w:shd w:val="clear" w:color="auto" w:fill="auto"/>
          </w:tcPr>
          <w:p w14:paraId="46FE0E8A" w14:textId="1B80AB9D" w:rsidR="00F543B0" w:rsidRDefault="00187B18" w:rsidP="00F543B0">
            <w:pPr>
              <w:ind w:left="1440" w:hanging="1440"/>
              <w:rPr>
                <w:sz w:val="22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IBAN No</w:t>
            </w:r>
            <w:r w:rsidR="00022650">
              <w:rPr>
                <w:rFonts w:ascii="Arial" w:eastAsia="Times New Roman" w:hAnsi="Arial"/>
                <w:bCs/>
                <w:sz w:val="16"/>
                <w:szCs w:val="16"/>
              </w:rPr>
              <w:t xml:space="preserve"> 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F543B0">
              <w:rPr>
                <w:sz w:val="22"/>
              </w:rPr>
              <w:t xml:space="preserve"> CH38 0076 7001 K509 2711 6</w:t>
            </w:r>
          </w:p>
          <w:p w14:paraId="7AFCAAF7" w14:textId="1B55D5F6" w:rsidR="00187B18" w:rsidRPr="00D84809" w:rsidRDefault="00187B18" w:rsidP="00F543B0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</w:p>
        </w:tc>
        <w:tc>
          <w:tcPr>
            <w:tcW w:w="5528" w:type="dxa"/>
            <w:gridSpan w:val="4"/>
            <w:shd w:val="clear" w:color="auto" w:fill="auto"/>
          </w:tcPr>
          <w:p w14:paraId="7AFCAAF8" w14:textId="1DDD9325" w:rsidR="00187B18" w:rsidRPr="001214AD" w:rsidRDefault="00187B18" w:rsidP="00D84809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Swift Code/BIC:</w:t>
            </w:r>
            <w:r w:rsidR="00022650" w:rsidRPr="00022650">
              <w:rPr>
                <w:rFonts w:ascii="Arial" w:eastAsia="Times New Roman" w:hAnsi="Arial"/>
                <w:bCs/>
                <w:sz w:val="18"/>
                <w:szCs w:val="18"/>
              </w:rPr>
              <w:t>(if applicable)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F543B0">
              <w:rPr>
                <w:sz w:val="22"/>
              </w:rPr>
              <w:t xml:space="preserve"> BCVLCH2L</w:t>
            </w:r>
          </w:p>
        </w:tc>
      </w:tr>
      <w:tr w:rsidR="00187B18" w:rsidRPr="001214AD" w14:paraId="7AFCAAFC" w14:textId="77777777" w:rsidTr="001214AD">
        <w:tc>
          <w:tcPr>
            <w:tcW w:w="549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FCAAFA" w14:textId="77777777" w:rsidR="00187B18" w:rsidRPr="001214AD" w:rsidRDefault="00187B18" w:rsidP="001214AD">
            <w:pPr>
              <w:rPr>
                <w:rFonts w:ascii="Arial" w:eastAsia="Times New Roman" w:hAnsi="Arial"/>
                <w:bCs/>
                <w:sz w:val="18"/>
                <w:szCs w:val="18"/>
                <w:lang w:val="en-US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Clearing Code/ABA (optional): 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FCAAFB" w14:textId="0667EBA6" w:rsidR="00187B18" w:rsidRPr="001214AD" w:rsidRDefault="00187B18" w:rsidP="00521858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Currency</w:t>
            </w:r>
            <w:r w:rsidR="00D84809">
              <w:rPr>
                <w:rFonts w:ascii="Arial" w:eastAsia="Times New Roman" w:hAnsi="Arial"/>
                <w:bCs/>
                <w:sz w:val="18"/>
                <w:szCs w:val="18"/>
              </w:rPr>
              <w:t xml:space="preserve">: </w:t>
            </w:r>
            <w:r w:rsidR="00521858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CHF</w:t>
            </w:r>
          </w:p>
        </w:tc>
      </w:tr>
      <w:tr w:rsidR="0045161A" w:rsidRPr="001214AD" w14:paraId="7AFCAAFE" w14:textId="77777777" w:rsidTr="00A633A2">
        <w:tc>
          <w:tcPr>
            <w:tcW w:w="1102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AFCAAFD" w14:textId="589A752D" w:rsidR="0045161A" w:rsidRPr="001214AD" w:rsidRDefault="009D3C78" w:rsidP="00013CC4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By completing and returning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this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 New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Request 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Form you are agreeing to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Misys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 standard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payment terms of nett 60 days </w:t>
            </w:r>
            <w:r w:rsidR="00AA0F13">
              <w:rPr>
                <w:rFonts w:ascii="Arial" w:eastAsia="Times New Roman" w:hAnsi="Arial"/>
                <w:bCs/>
                <w:sz w:val="18"/>
                <w:szCs w:val="18"/>
              </w:rPr>
              <w:t>from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 date of invoice.</w:t>
            </w:r>
          </w:p>
        </w:tc>
      </w:tr>
      <w:tr w:rsidR="0045161A" w:rsidRPr="001214AD" w14:paraId="7AFCAB02" w14:textId="77777777" w:rsidTr="00F92F11">
        <w:tc>
          <w:tcPr>
            <w:tcW w:w="549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FCAAFF" w14:textId="5BC7F27B" w:rsidR="0045161A" w:rsidRDefault="00E57173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Name:  </w:t>
            </w:r>
            <w:r w:rsidR="00521858">
              <w:rPr>
                <w:rFonts w:ascii="Arial" w:eastAsia="Times New Roman" w:hAnsi="Arial"/>
                <w:bCs/>
                <w:sz w:val="18"/>
                <w:szCs w:val="18"/>
              </w:rPr>
              <w:t>James Rainbird</w:t>
            </w:r>
          </w:p>
          <w:p w14:paraId="7AFCAB00" w14:textId="77777777" w:rsidR="00E57173" w:rsidRPr="001214AD" w:rsidRDefault="00E57173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FCAB01" w14:textId="20AE34D9" w:rsidR="0045161A" w:rsidRPr="001214AD" w:rsidRDefault="00E57173" w:rsidP="00D84809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Title</w:t>
            </w:r>
            <w:r w:rsidR="00521858">
              <w:rPr>
                <w:rFonts w:ascii="Arial" w:eastAsia="Times New Roman" w:hAnsi="Arial"/>
                <w:bCs/>
                <w:sz w:val="18"/>
                <w:szCs w:val="18"/>
              </w:rPr>
              <w:t xml:space="preserve">  Managing Director</w:t>
            </w:r>
          </w:p>
        </w:tc>
      </w:tr>
      <w:tr w:rsidR="00187B18" w:rsidRPr="001214AD" w14:paraId="7AFCAB05" w14:textId="77777777" w:rsidTr="001214AD">
        <w:tc>
          <w:tcPr>
            <w:tcW w:w="1102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FCAB03" w14:textId="77777777" w:rsidR="0045161A" w:rsidRDefault="0045161A" w:rsidP="00D84809">
            <w:pPr>
              <w:spacing w:after="60"/>
              <w:rPr>
                <w:rFonts w:ascii="Arial" w:eastAsia="Times New Roman" w:hAnsi="Arial"/>
                <w:b/>
                <w:bCs/>
                <w:sz w:val="20"/>
              </w:rPr>
            </w:pPr>
          </w:p>
          <w:p w14:paraId="7AFCAB04" w14:textId="77777777" w:rsidR="00187B18" w:rsidRPr="001214AD" w:rsidRDefault="00187B18" w:rsidP="00D84809">
            <w:pPr>
              <w:spacing w:after="60"/>
              <w:rPr>
                <w:rFonts w:ascii="Arial" w:eastAsia="Times New Roman" w:hAnsi="Arial"/>
                <w:b/>
                <w:bCs/>
                <w:sz w:val="20"/>
              </w:rPr>
            </w:pPr>
            <w:r w:rsidRPr="001214AD">
              <w:rPr>
                <w:rFonts w:ascii="Arial" w:eastAsia="Times New Roman" w:hAnsi="Arial"/>
                <w:b/>
                <w:bCs/>
                <w:sz w:val="20"/>
              </w:rPr>
              <w:t>REQUISITIONER DECLARATION (</w:t>
            </w:r>
            <w:r w:rsidR="00D84809">
              <w:rPr>
                <w:rFonts w:ascii="Arial" w:eastAsia="Times New Roman" w:hAnsi="Arial"/>
                <w:b/>
                <w:bCs/>
                <w:sz w:val="20"/>
              </w:rPr>
              <w:t>To be completed by Misys’ requestor</w:t>
            </w:r>
            <w:r w:rsidRPr="001214AD">
              <w:rPr>
                <w:rFonts w:ascii="Arial" w:eastAsia="Times New Roman" w:hAnsi="Arial"/>
                <w:b/>
                <w:bCs/>
                <w:sz w:val="20"/>
              </w:rPr>
              <w:t>)</w:t>
            </w:r>
          </w:p>
        </w:tc>
      </w:tr>
      <w:tr w:rsidR="00187B18" w:rsidRPr="001214AD" w14:paraId="7AFCAB07" w14:textId="77777777" w:rsidTr="001214AD">
        <w:tc>
          <w:tcPr>
            <w:tcW w:w="110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FCAB06" w14:textId="1FDF2707" w:rsidR="00187B18" w:rsidRPr="001214AD" w:rsidRDefault="00187B18" w:rsidP="001214AD">
            <w:pPr>
              <w:spacing w:after="60"/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Have you checked the contracted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list for a suitable existing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? (check box to confirm)  </w:t>
            </w:r>
            <w:r w:rsidR="00816BCE">
              <w:rPr>
                <w:rFonts w:ascii="Arial" w:eastAsia="Times New Roman" w:hAnsi="Arial"/>
                <w:bCs/>
                <w:sz w:val="18"/>
                <w:szCs w:val="18"/>
              </w:rPr>
              <w:t>x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7"/>
            <w:r w:rsidRPr="001214AD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instrText xml:space="preserve"> FORMCHECKBOX </w:instrText>
            </w:r>
            <w:r w:rsidR="00816BCE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</w:r>
            <w:r w:rsidR="00816BCE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fldChar w:fldCharType="separate"/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fldChar w:fldCharType="end"/>
            </w:r>
            <w:bookmarkEnd w:id="0"/>
          </w:p>
        </w:tc>
      </w:tr>
      <w:tr w:rsidR="00187B18" w:rsidRPr="001214AD" w14:paraId="7AFCAB09" w14:textId="77777777" w:rsidTr="001214AD">
        <w:tc>
          <w:tcPr>
            <w:tcW w:w="110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FCAB08" w14:textId="681CAD1D" w:rsidR="00187B18" w:rsidRPr="00D84809" w:rsidRDefault="00187B18" w:rsidP="00816BCE">
            <w:pPr>
              <w:spacing w:after="60"/>
              <w:rPr>
                <w:rFonts w:ascii="Arial" w:eastAsia="Times New Roman" w:hAnsi="Arial"/>
                <w:bCs/>
                <w:sz w:val="18"/>
                <w:szCs w:val="18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Why is this purchase not possible from an existing </w:t>
            </w:r>
            <w:r w:rsidR="00D84809">
              <w:rPr>
                <w:rFonts w:ascii="Arial" w:eastAsia="Times New Roman" w:hAnsi="Arial"/>
                <w:bCs/>
                <w:sz w:val="18"/>
                <w:szCs w:val="18"/>
              </w:rPr>
              <w:t>Misys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?  </w:t>
            </w:r>
            <w:r w:rsidR="00816BCE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Because we don’t have one suitable is Switzerland</w:t>
            </w:r>
          </w:p>
        </w:tc>
      </w:tr>
      <w:tr w:rsidR="00187B18" w:rsidRPr="001214AD" w14:paraId="7AFCAB0C" w14:textId="77777777" w:rsidTr="00D84809">
        <w:tc>
          <w:tcPr>
            <w:tcW w:w="563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CAB0A" w14:textId="00BA51B9" w:rsidR="00187B18" w:rsidRPr="001214AD" w:rsidRDefault="00D84809" w:rsidP="00816BCE">
            <w:pPr>
              <w:tabs>
                <w:tab w:val="left" w:pos="9135"/>
              </w:tabs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Function and role</w:t>
            </w:r>
            <w:r w:rsidR="00187B18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:  </w:t>
            </w:r>
            <w:r w:rsidR="00816BCE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 xml:space="preserve">Recruitment </w:t>
            </w:r>
            <w:proofErr w:type="spellStart"/>
            <w:r w:rsidR="00816BCE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Parner</w:t>
            </w:r>
            <w:proofErr w:type="spellEnd"/>
            <w:r w:rsidR="00187B18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3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CAB0B" w14:textId="01CFE70A" w:rsidR="00187B18" w:rsidRPr="001214AD" w:rsidRDefault="00D84809" w:rsidP="001214AD">
            <w:pPr>
              <w:tabs>
                <w:tab w:val="left" w:pos="9135"/>
              </w:tabs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Have bank details been attached on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s’ headed notepaper?  Yes </w:t>
            </w:r>
            <w:r w:rsidR="00816BCE">
              <w:rPr>
                <w:rFonts w:ascii="Arial" w:eastAsia="Times New Roman" w:hAnsi="Arial"/>
                <w:bCs/>
                <w:sz w:val="18"/>
                <w:szCs w:val="18"/>
              </w:rPr>
              <w:t>x</w:t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instrText xml:space="preserve"> FORMCHECKBOX </w:instrText>
            </w:r>
            <w:r w:rsidR="00816BCE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</w:r>
            <w:r w:rsidR="00816BCE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separate"/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end"/>
            </w:r>
            <w:r w:rsidRPr="001214AD">
              <w:rPr>
                <w:rFonts w:ascii="Arial" w:eastAsia="Times New Roman" w:hAnsi="Arial" w:cs="Arial"/>
                <w:sz w:val="18"/>
                <w:szCs w:val="18"/>
              </w:rPr>
              <w:t xml:space="preserve">   No </w:t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instrText xml:space="preserve"> FORMCHECKBOX </w:instrText>
            </w:r>
            <w:r w:rsidR="00816BCE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</w:r>
            <w:r w:rsidR="00816BCE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separate"/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end"/>
            </w:r>
          </w:p>
        </w:tc>
      </w:tr>
      <w:tr w:rsidR="00DB0085" w:rsidRPr="001214AD" w14:paraId="7AFCAB0F" w14:textId="77777777" w:rsidTr="00D81890">
        <w:tc>
          <w:tcPr>
            <w:tcW w:w="825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CAB0D" w14:textId="09BDEBB0" w:rsidR="00DB0085" w:rsidRPr="001214AD" w:rsidRDefault="00DB0085" w:rsidP="00816BCE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Form submitted by (First &amp; Surname): </w:t>
            </w:r>
            <w:r w:rsidR="00816BCE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 xml:space="preserve">Alexandra </w:t>
            </w:r>
            <w:proofErr w:type="spellStart"/>
            <w:r w:rsidR="00816BCE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Teican</w:t>
            </w:r>
            <w:proofErr w:type="spellEnd"/>
          </w:p>
        </w:tc>
        <w:tc>
          <w:tcPr>
            <w:tcW w:w="2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CAB0E" w14:textId="77EF4067" w:rsidR="00DB0085" w:rsidRPr="001214AD" w:rsidRDefault="00DB0085" w:rsidP="00816BCE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Date:  </w:t>
            </w:r>
            <w:r w:rsidR="00816BCE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26.05.2015</w:t>
            </w:r>
            <w:bookmarkStart w:id="1" w:name="_GoBack"/>
            <w:bookmarkEnd w:id="1"/>
          </w:p>
        </w:tc>
      </w:tr>
    </w:tbl>
    <w:p w14:paraId="7AFCAB10" w14:textId="77777777" w:rsidR="00FC5095" w:rsidRPr="005746E0" w:rsidRDefault="00FC5095" w:rsidP="00187B18"/>
    <w:sectPr w:rsidR="00FC5095" w:rsidRPr="005746E0" w:rsidSect="00CE6B4B">
      <w:type w:val="continuous"/>
      <w:pgSz w:w="11899" w:h="16838"/>
      <w:pgMar w:top="567" w:right="567" w:bottom="426" w:left="56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BD4ED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3D67F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6A6E2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CB23C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1C25B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4C50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9E225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E5E7C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827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88F6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35"/>
    <w:rsid w:val="00007613"/>
    <w:rsid w:val="00013CC4"/>
    <w:rsid w:val="00022650"/>
    <w:rsid w:val="00056182"/>
    <w:rsid w:val="0007276C"/>
    <w:rsid w:val="000C4976"/>
    <w:rsid w:val="001214AD"/>
    <w:rsid w:val="00172C1E"/>
    <w:rsid w:val="00187B18"/>
    <w:rsid w:val="001B4276"/>
    <w:rsid w:val="001E64BC"/>
    <w:rsid w:val="00242C35"/>
    <w:rsid w:val="002559DC"/>
    <w:rsid w:val="00265EDC"/>
    <w:rsid w:val="002A750B"/>
    <w:rsid w:val="002F2710"/>
    <w:rsid w:val="0039316B"/>
    <w:rsid w:val="00406EE5"/>
    <w:rsid w:val="00430016"/>
    <w:rsid w:val="0044367A"/>
    <w:rsid w:val="0045161A"/>
    <w:rsid w:val="00477D72"/>
    <w:rsid w:val="00521858"/>
    <w:rsid w:val="0054020A"/>
    <w:rsid w:val="00554B78"/>
    <w:rsid w:val="005746E0"/>
    <w:rsid w:val="005E3262"/>
    <w:rsid w:val="00652259"/>
    <w:rsid w:val="006A7A3A"/>
    <w:rsid w:val="00762158"/>
    <w:rsid w:val="0076779C"/>
    <w:rsid w:val="0079432B"/>
    <w:rsid w:val="007B7A35"/>
    <w:rsid w:val="00816BCE"/>
    <w:rsid w:val="00820CC9"/>
    <w:rsid w:val="00846316"/>
    <w:rsid w:val="00855F95"/>
    <w:rsid w:val="008A2BEE"/>
    <w:rsid w:val="00913F01"/>
    <w:rsid w:val="00917AA6"/>
    <w:rsid w:val="00930C61"/>
    <w:rsid w:val="00932517"/>
    <w:rsid w:val="009D3C78"/>
    <w:rsid w:val="00A62C5F"/>
    <w:rsid w:val="00A76F6F"/>
    <w:rsid w:val="00A84DB7"/>
    <w:rsid w:val="00AA0F13"/>
    <w:rsid w:val="00AD7D6C"/>
    <w:rsid w:val="00AF4211"/>
    <w:rsid w:val="00B85426"/>
    <w:rsid w:val="00BB5618"/>
    <w:rsid w:val="00BD5750"/>
    <w:rsid w:val="00C45162"/>
    <w:rsid w:val="00C53E52"/>
    <w:rsid w:val="00C55E8F"/>
    <w:rsid w:val="00C92079"/>
    <w:rsid w:val="00CE6B4B"/>
    <w:rsid w:val="00D31F43"/>
    <w:rsid w:val="00D64EB6"/>
    <w:rsid w:val="00D84809"/>
    <w:rsid w:val="00DA170A"/>
    <w:rsid w:val="00DB0085"/>
    <w:rsid w:val="00DC05D0"/>
    <w:rsid w:val="00DD3323"/>
    <w:rsid w:val="00E57173"/>
    <w:rsid w:val="00F06433"/>
    <w:rsid w:val="00F543B0"/>
    <w:rsid w:val="00F64E89"/>
    <w:rsid w:val="00F77934"/>
    <w:rsid w:val="00F92F11"/>
    <w:rsid w:val="00FC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AFCA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6433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4"/>
      <w:lang w:eastAsia="en-GB"/>
    </w:rPr>
  </w:style>
  <w:style w:type="table" w:styleId="TableGrid">
    <w:name w:val="Table Grid"/>
    <w:basedOn w:val="TableNormal"/>
    <w:rsid w:val="0044367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4367A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4367A"/>
    <w:rPr>
      <w:rFonts w:ascii="Arial" w:eastAsia="Times New Roman" w:hAnsi="Arial"/>
      <w:b/>
      <w:bCs/>
      <w:sz w:val="20"/>
      <w:lang w:eastAsia="en-GB"/>
    </w:rPr>
  </w:style>
  <w:style w:type="paragraph" w:styleId="BalloonText">
    <w:name w:val="Balloon Text"/>
    <w:basedOn w:val="Normal"/>
    <w:semiHidden/>
    <w:rsid w:val="001B4276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2F271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6433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4"/>
      <w:lang w:eastAsia="en-GB"/>
    </w:rPr>
  </w:style>
  <w:style w:type="table" w:styleId="TableGrid">
    <w:name w:val="Table Grid"/>
    <w:basedOn w:val="TableNormal"/>
    <w:rsid w:val="0044367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4367A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4367A"/>
    <w:rPr>
      <w:rFonts w:ascii="Arial" w:eastAsia="Times New Roman" w:hAnsi="Arial"/>
      <w:b/>
      <w:bCs/>
      <w:sz w:val="20"/>
      <w:lang w:eastAsia="en-GB"/>
    </w:rPr>
  </w:style>
  <w:style w:type="paragraph" w:styleId="BalloonText">
    <w:name w:val="Balloon Text"/>
    <w:basedOn w:val="Normal"/>
    <w:semiHidden/>
    <w:rsid w:val="001B4276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2F271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james@rainbirdassociates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ucyosjg\Local%20Settings\Temporary%20Internet%20Files\OLK20\Fax_cover_12address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171E8DB3154D48B87D005962F731EF" ma:contentTypeVersion="6" ma:contentTypeDescription="Create a new document." ma:contentTypeScope="" ma:versionID="d1120b75c74b09fcd24d59954d1441d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eb878a0fb81fcf51d2a17a069fa2a5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5901B35-8784-4056-9176-6B041D06A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C499F3A-56A3-45F2-860E-E939DE55A8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7398FD-5859-4949-A1C6-0B6A4FBCE2F9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Fax_cover_12address1</Template>
  <TotalTime>19</TotalTime>
  <Pages>1</Pages>
  <Words>351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Misys New Supplier Form</vt:lpstr>
    </vt:vector>
  </TitlesOfParts>
  <Company>UCL</Company>
  <LinksUpToDate>false</LinksUpToDate>
  <CharactersWithSpaces>2515</CharactersWithSpaces>
  <SharedDoc>false</SharedDoc>
  <HLinks>
    <vt:vector size="24" baseType="variant">
      <vt:variant>
        <vt:i4>4063318</vt:i4>
      </vt:variant>
      <vt:variant>
        <vt:i4>22</vt:i4>
      </vt:variant>
      <vt:variant>
        <vt:i4>0</vt:i4>
      </vt:variant>
      <vt:variant>
        <vt:i4>5</vt:i4>
      </vt:variant>
      <vt:variant>
        <vt:lpwstr>http://www.ucl.ac.uk/finance/secure/fin_sys/taxquest.doc</vt:lpwstr>
      </vt:variant>
      <vt:variant>
        <vt:lpwstr/>
      </vt:variant>
      <vt:variant>
        <vt:i4>7209011</vt:i4>
      </vt:variant>
      <vt:variant>
        <vt:i4>19</vt:i4>
      </vt:variant>
      <vt:variant>
        <vt:i4>0</vt:i4>
      </vt:variant>
      <vt:variant>
        <vt:i4>5</vt:i4>
      </vt:variant>
      <vt:variant>
        <vt:lpwstr>http://www.ucl.ac.uk/finance/secure/fin_acc/self_employment.html</vt:lpwstr>
      </vt:variant>
      <vt:variant>
        <vt:lpwstr/>
      </vt:variant>
      <vt:variant>
        <vt:i4>524357</vt:i4>
      </vt:variant>
      <vt:variant>
        <vt:i4>3</vt:i4>
      </vt:variant>
      <vt:variant>
        <vt:i4>0</vt:i4>
      </vt:variant>
      <vt:variant>
        <vt:i4>5</vt:i4>
      </vt:variant>
      <vt:variant>
        <vt:lpwstr>http://www.procurement.ucl.ac.uk/</vt:lpwstr>
      </vt:variant>
      <vt:variant>
        <vt:lpwstr/>
      </vt:variant>
      <vt:variant>
        <vt:i4>8257536</vt:i4>
      </vt:variant>
      <vt:variant>
        <vt:i4>0</vt:i4>
      </vt:variant>
      <vt:variant>
        <vt:i4>0</vt:i4>
      </vt:variant>
      <vt:variant>
        <vt:i4>5</vt:i4>
      </vt:variant>
      <vt:variant>
        <vt:lpwstr>mailto:newsuppliers@ucl.ac.uk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Misys New Supplier Form</dc:title>
  <dc:creator>"Howard T" &lt;howard_th@hotmail.com&gt;</dc:creator>
  <cp:lastModifiedBy>Teican, Alexandra</cp:lastModifiedBy>
  <cp:revision>4</cp:revision>
  <cp:lastPrinted>2010-02-03T12:56:00Z</cp:lastPrinted>
  <dcterms:created xsi:type="dcterms:W3CDTF">2015-05-25T20:04:00Z</dcterms:created>
  <dcterms:modified xsi:type="dcterms:W3CDTF">2015-05-26T09:04:00Z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0x01010000171E8DB3154D48B87D005962F731EF</vt:lpwstr>
  </property>
</Properties>
</file>